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D5" w:rsidRPr="00291811" w:rsidRDefault="005A2BD5" w:rsidP="00417C28">
      <w:pPr>
        <w:spacing w:line="600" w:lineRule="exact"/>
        <w:jc w:val="center"/>
        <w:rPr>
          <w:rFonts w:ascii="宋体"/>
          <w:b w:val="0"/>
          <w:bCs/>
          <w:color w:val="auto"/>
          <w:sz w:val="36"/>
        </w:rPr>
      </w:pPr>
      <w:r w:rsidRPr="00291811">
        <w:rPr>
          <w:rFonts w:ascii="宋体" w:hAnsi="宋体" w:hint="eastAsia"/>
          <w:b w:val="0"/>
          <w:bCs/>
          <w:color w:val="auto"/>
          <w:sz w:val="36"/>
        </w:rPr>
        <w:t>浙江大学</w:t>
      </w:r>
      <w:r w:rsidRPr="00291811">
        <w:rPr>
          <w:rFonts w:ascii="宋体" w:hAnsi="宋体"/>
          <w:b w:val="0"/>
          <w:bCs/>
          <w:color w:val="auto"/>
          <w:sz w:val="36"/>
        </w:rPr>
        <w:t>201</w:t>
      </w:r>
      <w:r>
        <w:rPr>
          <w:rFonts w:ascii="宋体" w:hAnsi="宋体"/>
          <w:b w:val="0"/>
          <w:bCs/>
          <w:color w:val="auto"/>
          <w:sz w:val="36"/>
        </w:rPr>
        <w:t>1</w:t>
      </w:r>
      <w:r w:rsidRPr="00291811">
        <w:rPr>
          <w:rFonts w:ascii="宋体" w:hAnsi="宋体"/>
          <w:b w:val="0"/>
          <w:bCs/>
          <w:color w:val="auto"/>
          <w:sz w:val="36"/>
        </w:rPr>
        <w:t>–201</w:t>
      </w:r>
      <w:r>
        <w:rPr>
          <w:rFonts w:ascii="宋体" w:hAnsi="宋体"/>
          <w:b w:val="0"/>
          <w:bCs/>
          <w:color w:val="auto"/>
          <w:sz w:val="36"/>
        </w:rPr>
        <w:t>2</w:t>
      </w:r>
      <w:r w:rsidRPr="00291811">
        <w:rPr>
          <w:rFonts w:ascii="宋体" w:hAnsi="宋体" w:hint="eastAsia"/>
          <w:b w:val="0"/>
          <w:bCs/>
          <w:color w:val="auto"/>
          <w:sz w:val="36"/>
        </w:rPr>
        <w:t>学年</w:t>
      </w:r>
      <w:r>
        <w:rPr>
          <w:rFonts w:ascii="宋体" w:hAnsi="宋体" w:hint="eastAsia"/>
          <w:b w:val="0"/>
          <w:bCs/>
          <w:color w:val="auto"/>
          <w:sz w:val="36"/>
        </w:rPr>
        <w:t>春夏</w:t>
      </w:r>
      <w:r w:rsidRPr="00291811">
        <w:rPr>
          <w:rFonts w:ascii="宋体" w:hAnsi="宋体" w:hint="eastAsia"/>
          <w:b w:val="0"/>
          <w:bCs/>
          <w:color w:val="auto"/>
          <w:sz w:val="36"/>
        </w:rPr>
        <w:t>学期</w:t>
      </w:r>
    </w:p>
    <w:p w:rsidR="005A2BD5" w:rsidRPr="00291811" w:rsidRDefault="005A2BD5" w:rsidP="00417C28">
      <w:pPr>
        <w:spacing w:line="600" w:lineRule="exact"/>
        <w:jc w:val="center"/>
        <w:rPr>
          <w:rFonts w:ascii="宋体"/>
          <w:b w:val="0"/>
          <w:bCs/>
          <w:color w:val="auto"/>
          <w:sz w:val="36"/>
        </w:rPr>
      </w:pPr>
      <w:r w:rsidRPr="00291811">
        <w:rPr>
          <w:rFonts w:ascii="宋体" w:hAnsi="宋体" w:hint="eastAsia"/>
          <w:b w:val="0"/>
          <w:bCs/>
          <w:color w:val="auto"/>
          <w:sz w:val="36"/>
        </w:rPr>
        <w:t>《面向对象程序设计》课程期末考试试卷</w:t>
      </w:r>
    </w:p>
    <w:p w:rsidR="005A2BD5" w:rsidRPr="00ED41CF" w:rsidRDefault="005A2BD5" w:rsidP="00246AA9">
      <w:pPr>
        <w:spacing w:beforeLines="50" w:line="360" w:lineRule="auto"/>
        <w:ind w:firstLineChars="200" w:firstLine="482"/>
        <w:rPr>
          <w:rFonts w:asci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/>
          <w:bCs/>
          <w:u w:val="single"/>
        </w:rPr>
        <w:t xml:space="preserve">  </w:t>
      </w:r>
      <w:r w:rsidRPr="0018418D">
        <w:rPr>
          <w:rFonts w:ascii="宋体"/>
          <w:bCs/>
          <w:u w:val="single"/>
        </w:rPr>
        <w:t>__________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/>
          <w:bCs/>
          <w:u w:val="single"/>
        </w:rPr>
        <w:t>___________</w:t>
      </w:r>
    </w:p>
    <w:p w:rsidR="005A2BD5" w:rsidRPr="00CC0902" w:rsidRDefault="005A2BD5" w:rsidP="00417C28">
      <w:pPr>
        <w:spacing w:line="360" w:lineRule="auto"/>
        <w:ind w:firstLineChars="200" w:firstLine="482"/>
        <w:rPr>
          <w:rFonts w:ascii="宋体"/>
          <w:bCs/>
          <w:u w:val="single"/>
        </w:rPr>
      </w:pPr>
      <w:r>
        <w:rPr>
          <w:rFonts w:ascii="宋体" w:hint="eastAsia"/>
          <w:bCs/>
        </w:rPr>
        <w:t>考试试卷：</w:t>
      </w:r>
      <w:r>
        <w:rPr>
          <w:rFonts w:ascii="宋体"/>
          <w:bCs/>
        </w:rPr>
        <w:t>A</w:t>
      </w:r>
      <w:r>
        <w:rPr>
          <w:rFonts w:ascii="宋体" w:hint="eastAsia"/>
          <w:bCs/>
        </w:rPr>
        <w:t>卷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、</w:t>
      </w:r>
      <w:r>
        <w:rPr>
          <w:rFonts w:ascii="宋体"/>
          <w:bCs/>
        </w:rPr>
        <w:t>B</w:t>
      </w:r>
      <w:r>
        <w:rPr>
          <w:rFonts w:ascii="宋体" w:hint="eastAsia"/>
          <w:bCs/>
        </w:rPr>
        <w:t>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5A2BD5" w:rsidRDefault="005A2BD5" w:rsidP="00417C28">
      <w:pPr>
        <w:spacing w:line="360" w:lineRule="auto"/>
        <w:ind w:firstLineChars="200" w:firstLine="482"/>
        <w:rPr>
          <w:rFonts w:ascii="宋体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int="eastAsia"/>
          <w:bCs/>
        </w:rPr>
        <w:t>闭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</w:t>
      </w:r>
      <w:r w:rsidRPr="00CC0902">
        <w:rPr>
          <w:rFonts w:ascii="宋体"/>
          <w:bCs/>
        </w:rPr>
        <w:t>___________</w:t>
      </w:r>
      <w:r w:rsidRPr="00CC0902">
        <w:rPr>
          <w:rFonts w:ascii="宋体" w:hint="eastAsia"/>
          <w:bCs/>
        </w:rPr>
        <w:t>入场</w:t>
      </w:r>
    </w:p>
    <w:p w:rsidR="005A2BD5" w:rsidRPr="00CC0902" w:rsidRDefault="005A2BD5" w:rsidP="00417C28">
      <w:pPr>
        <w:spacing w:line="360" w:lineRule="auto"/>
        <w:ind w:firstLineChars="200" w:firstLine="482"/>
        <w:rPr>
          <w:rFonts w:ascii="宋体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Pr="00CC0902">
        <w:rPr>
          <w:rFonts w:ascii="宋体"/>
          <w:bCs/>
          <w:u w:val="single"/>
        </w:rPr>
        <w:t xml:space="preserve">  </w:t>
      </w:r>
      <w:r>
        <w:rPr>
          <w:rFonts w:ascii="宋体"/>
          <w:bCs/>
          <w:u w:val="single"/>
        </w:rPr>
        <w:t>2012</w:t>
      </w:r>
      <w:r w:rsidRPr="00CC0902">
        <w:rPr>
          <w:rFonts w:ascii="宋体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>
        <w:rPr>
          <w:rFonts w:ascii="宋体"/>
          <w:bCs/>
          <w:u w:val="single"/>
        </w:rPr>
        <w:t xml:space="preserve"> 06</w:t>
      </w:r>
      <w:r w:rsidRPr="00CC0902">
        <w:rPr>
          <w:rFonts w:ascii="宋体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月</w:t>
      </w:r>
      <w:r w:rsidRPr="00CC0902">
        <w:rPr>
          <w:rFonts w:ascii="宋体"/>
          <w:bCs/>
          <w:u w:val="single"/>
        </w:rPr>
        <w:t xml:space="preserve"> </w:t>
      </w:r>
      <w:r>
        <w:rPr>
          <w:rFonts w:ascii="宋体"/>
          <w:bCs/>
          <w:u w:val="single"/>
        </w:rPr>
        <w:t>21</w:t>
      </w:r>
      <w:r w:rsidRPr="00CC0902">
        <w:rPr>
          <w:rFonts w:ascii="宋体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</w:t>
      </w:r>
      <w:r w:rsidRPr="00CC0902">
        <w:rPr>
          <w:rFonts w:ascii="宋体"/>
          <w:bCs/>
        </w:rPr>
        <w:t>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/>
          <w:bCs/>
          <w:u w:val="single"/>
        </w:rPr>
        <w:t xml:space="preserve">  </w:t>
      </w:r>
      <w:r>
        <w:rPr>
          <w:rFonts w:ascii="宋体"/>
          <w:bCs/>
          <w:u w:val="single"/>
        </w:rPr>
        <w:t>120</w:t>
      </w:r>
      <w:r w:rsidRPr="00CC0902">
        <w:rPr>
          <w:rFonts w:ascii="宋体"/>
          <w:bCs/>
          <w:u w:val="single"/>
        </w:rPr>
        <w:t xml:space="preserve">     </w:t>
      </w:r>
      <w:r w:rsidRPr="00CC0902">
        <w:rPr>
          <w:rFonts w:ascii="宋体" w:hint="eastAsia"/>
          <w:bCs/>
        </w:rPr>
        <w:t>分钟</w:t>
      </w:r>
    </w:p>
    <w:p w:rsidR="005A2BD5" w:rsidRPr="00417D1E" w:rsidRDefault="005A2BD5" w:rsidP="00246AA9">
      <w:pPr>
        <w:spacing w:beforeLines="50" w:line="360" w:lineRule="auto"/>
        <w:jc w:val="center"/>
        <w:rPr>
          <w:rFonts w:ascii="宋体"/>
          <w:b w:val="0"/>
          <w:bCs/>
        </w:rPr>
      </w:pPr>
      <w:r w:rsidRPr="00417D1E">
        <w:rPr>
          <w:rFonts w:ascii="宋体" w:hAnsi="宋体" w:hint="eastAsia"/>
          <w:bCs/>
        </w:rPr>
        <w:t>诚信考试，沉着应考，杜绝违纪。</w:t>
      </w:r>
    </w:p>
    <w:p w:rsidR="005A2BD5" w:rsidRPr="00E173FF" w:rsidRDefault="005A2BD5" w:rsidP="00246AA9">
      <w:pPr>
        <w:spacing w:afterLines="30" w:line="600" w:lineRule="exact"/>
        <w:rPr>
          <w:rFonts w:ascii="宋体"/>
          <w:b w:val="0"/>
          <w:bCs/>
          <w:i/>
          <w:u w:val="single"/>
        </w:rPr>
      </w:pPr>
      <w:r>
        <w:rPr>
          <w:rFonts w:ascii="宋体" w:hint="eastAsia"/>
          <w:bCs/>
        </w:rPr>
        <w:t>考生姓名：</w:t>
      </w:r>
      <w:r>
        <w:rPr>
          <w:rFonts w:ascii="宋体"/>
          <w:bCs/>
          <w:u w:val="single"/>
        </w:rPr>
        <w:t xml:space="preserve">              </w:t>
      </w:r>
      <w:r>
        <w:rPr>
          <w:rFonts w:ascii="宋体" w:hint="eastAsia"/>
          <w:bCs/>
        </w:rPr>
        <w:t>学号：</w:t>
      </w:r>
      <w:r>
        <w:rPr>
          <w:rFonts w:ascii="宋体"/>
          <w:bCs/>
          <w:u w:val="single"/>
        </w:rPr>
        <w:t xml:space="preserve">              </w:t>
      </w:r>
      <w:r>
        <w:rPr>
          <w:rFonts w:ascii="宋体" w:hint="eastAsia"/>
          <w:bCs/>
        </w:rPr>
        <w:t>所属院系：</w:t>
      </w:r>
      <w:r>
        <w:rPr>
          <w:rFonts w:ascii="宋体"/>
          <w:bCs/>
          <w:u w:val="single"/>
        </w:rPr>
        <w:t xml:space="preserve">            _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 w:rsidR="005A2BD5" w:rsidRPr="00993B76" w:rsidTr="00010C00">
        <w:tc>
          <w:tcPr>
            <w:tcW w:w="108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题序</w:t>
            </w:r>
          </w:p>
        </w:tc>
        <w:tc>
          <w:tcPr>
            <w:tcW w:w="72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一</w:t>
            </w: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二</w:t>
            </w: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三</w:t>
            </w:r>
          </w:p>
        </w:tc>
        <w:tc>
          <w:tcPr>
            <w:tcW w:w="72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四</w:t>
            </w: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五</w:t>
            </w: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六</w:t>
            </w: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七</w:t>
            </w: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八</w:t>
            </w:r>
          </w:p>
        </w:tc>
        <w:tc>
          <w:tcPr>
            <w:tcW w:w="144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总</w:t>
            </w:r>
            <w:r w:rsidRPr="00993B76">
              <w:rPr>
                <w:rFonts w:ascii="宋体" w:hAnsi="宋体"/>
                <w:bCs/>
              </w:rPr>
              <w:t xml:space="preserve"> </w:t>
            </w:r>
            <w:r w:rsidRPr="00993B76">
              <w:rPr>
                <w:rFonts w:ascii="宋体" w:hAnsi="宋体" w:hint="eastAsia"/>
                <w:bCs/>
              </w:rPr>
              <w:t>分</w:t>
            </w:r>
          </w:p>
        </w:tc>
      </w:tr>
      <w:tr w:rsidR="005A2BD5" w:rsidRPr="00993B76" w:rsidTr="00010C00">
        <w:tc>
          <w:tcPr>
            <w:tcW w:w="108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得分</w:t>
            </w:r>
          </w:p>
        </w:tc>
        <w:tc>
          <w:tcPr>
            <w:tcW w:w="72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72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1440" w:type="dxa"/>
            <w:vAlign w:val="center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</w:tr>
      <w:tr w:rsidR="005A2BD5" w:rsidRPr="00993B76" w:rsidTr="00010C00">
        <w:trPr>
          <w:cantSplit/>
          <w:trHeight w:val="451"/>
        </w:trPr>
        <w:tc>
          <w:tcPr>
            <w:tcW w:w="108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  <w:r w:rsidRPr="00993B76">
              <w:rPr>
                <w:rFonts w:ascii="宋体" w:hAnsi="宋体" w:hint="eastAsia"/>
                <w:bCs/>
              </w:rPr>
              <w:t>评卷人</w:t>
            </w:r>
          </w:p>
        </w:tc>
        <w:tc>
          <w:tcPr>
            <w:tcW w:w="72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72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90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  <w:tc>
          <w:tcPr>
            <w:tcW w:w="1440" w:type="dxa"/>
          </w:tcPr>
          <w:p w:rsidR="005A2BD5" w:rsidRPr="00993B76" w:rsidRDefault="005A2BD5" w:rsidP="00010C00">
            <w:pPr>
              <w:spacing w:line="600" w:lineRule="exact"/>
              <w:jc w:val="center"/>
              <w:rPr>
                <w:rFonts w:ascii="宋体"/>
                <w:b w:val="0"/>
                <w:bCs/>
              </w:rPr>
            </w:pPr>
          </w:p>
        </w:tc>
      </w:tr>
    </w:tbl>
    <w:p w:rsidR="005A2BD5" w:rsidRDefault="005A2BD5" w:rsidP="00010C00">
      <w:r>
        <w:t xml:space="preserve">1. </w:t>
      </w:r>
      <w:r w:rsidRPr="009F39DA">
        <w:t>Write the output of the code below</w:t>
      </w:r>
      <w:r>
        <w:rPr>
          <w:rFonts w:ascii="宋体" w:hAnsi="宋体" w:cs="宋体" w:hint="eastAsia"/>
        </w:rPr>
        <w:t>（</w:t>
      </w:r>
      <w:r>
        <w:rPr>
          <w:rFonts w:ascii="宋体" w:hAnsi="宋体"/>
        </w:rPr>
        <w:t>36</w:t>
      </w:r>
      <w:r w:rsidRPr="009F39DA">
        <w:t>%</w:t>
      </w:r>
      <w:r w:rsidRPr="009F39DA">
        <w:rPr>
          <w:rFonts w:ascii="宋体" w:hAnsi="宋体" w:cs="宋体" w:hint="eastAsia"/>
        </w:rPr>
        <w:t>）</w:t>
      </w:r>
    </w:p>
    <w:p w:rsidR="005A2BD5" w:rsidRPr="00B93198" w:rsidRDefault="005A2BD5" w:rsidP="00010C00">
      <w:pPr>
        <w:pStyle w:val="ListParagraph"/>
        <w:ind w:firstLine="482"/>
      </w:pPr>
      <w:r w:rsidRPr="00417C28">
        <w:rPr>
          <w:rFonts w:hint="eastAsia"/>
          <w:color w:val="FF0000"/>
        </w:rPr>
        <w:t>每题</w:t>
      </w:r>
      <w:r>
        <w:rPr>
          <w:color w:val="FF0000"/>
        </w:rPr>
        <w:t>6</w:t>
      </w:r>
      <w:r w:rsidRPr="00417C28">
        <w:rPr>
          <w:rFonts w:hint="eastAsia"/>
          <w:color w:val="FF0000"/>
        </w:rPr>
        <w:t>分，对于主要部分正确的可酌情给</w:t>
      </w:r>
      <w:r w:rsidRPr="00417C28">
        <w:rPr>
          <w:color w:val="FF0000"/>
        </w:rPr>
        <w:t>2-3</w:t>
      </w:r>
      <w:r w:rsidRPr="00417C28">
        <w:rPr>
          <w:rFonts w:hint="eastAsia"/>
          <w:color w:val="FF0000"/>
        </w:rPr>
        <w:t>分</w:t>
      </w:r>
      <w:r w:rsidRPr="00B93198">
        <w:rPr>
          <w:rFonts w:hint="eastAsia"/>
        </w:rPr>
        <w:t>。</w:t>
      </w:r>
    </w:p>
    <w:p w:rsidR="005A2BD5" w:rsidRPr="00BA7BA5" w:rsidRDefault="005A2BD5" w:rsidP="00E05B3D">
      <w:r w:rsidRPr="00BA7BA5">
        <w:t>1</w:t>
      </w:r>
      <w:r w:rsidRPr="00BA7BA5">
        <w:rPr>
          <w:rFonts w:hint="eastAsia"/>
        </w:rPr>
        <w:t>）</w:t>
      </w:r>
    </w:p>
    <w:p w:rsidR="005A2BD5" w:rsidRPr="008A44BB" w:rsidRDefault="005A2BD5" w:rsidP="00E05B3D">
      <w:r w:rsidRPr="008A44BB">
        <w:t>int &amp;f(int &amp;i)</w:t>
      </w:r>
    </w:p>
    <w:p w:rsidR="005A2BD5" w:rsidRPr="008A44BB" w:rsidRDefault="005A2BD5" w:rsidP="00E05B3D">
      <w:r w:rsidRPr="008A44BB">
        <w:t>{</w:t>
      </w:r>
    </w:p>
    <w:p w:rsidR="005A2BD5" w:rsidRPr="008A44BB" w:rsidRDefault="005A2BD5" w:rsidP="00E05B3D">
      <w:r>
        <w:tab/>
      </w:r>
      <w:r w:rsidRPr="008A44BB">
        <w:t>i+=10;</w:t>
      </w:r>
    </w:p>
    <w:p w:rsidR="005A2BD5" w:rsidRPr="008A44BB" w:rsidRDefault="005A2BD5" w:rsidP="00E05B3D">
      <w:r w:rsidRPr="008A44BB">
        <w:tab/>
        <w:t>return i;</w:t>
      </w:r>
    </w:p>
    <w:p w:rsidR="005A2BD5" w:rsidRPr="008A44BB" w:rsidRDefault="005A2BD5" w:rsidP="00E05B3D">
      <w:r w:rsidRPr="008A44BB">
        <w:t>}</w:t>
      </w:r>
    </w:p>
    <w:p w:rsidR="005A2BD5" w:rsidRPr="008A44BB" w:rsidRDefault="005A2BD5" w:rsidP="00E05B3D">
      <w:r w:rsidRPr="008A44BB">
        <w:t>void main()</w:t>
      </w:r>
    </w:p>
    <w:p w:rsidR="005A2BD5" w:rsidRPr="008A44BB" w:rsidRDefault="005A2BD5" w:rsidP="00E05B3D">
      <w:r w:rsidRPr="008A44BB">
        <w:t>{</w:t>
      </w:r>
    </w:p>
    <w:p w:rsidR="005A2BD5" w:rsidRPr="008A44BB" w:rsidRDefault="005A2BD5" w:rsidP="00E05B3D">
      <w:r w:rsidRPr="008A44BB">
        <w:tab/>
        <w:t>int k=0;</w:t>
      </w:r>
    </w:p>
    <w:p w:rsidR="005A2BD5" w:rsidRPr="008A44BB" w:rsidRDefault="005A2BD5" w:rsidP="00E05B3D">
      <w:r w:rsidRPr="008A44BB">
        <w:tab/>
        <w:t>int &amp;m=f(k);</w:t>
      </w:r>
    </w:p>
    <w:p w:rsidR="005A2BD5" w:rsidRPr="008A44BB" w:rsidRDefault="005A2BD5" w:rsidP="00E05B3D">
      <w:r w:rsidRPr="008A44BB">
        <w:tab/>
        <w:t>cout&lt;&lt;k&lt;&lt;endl;</w:t>
      </w:r>
    </w:p>
    <w:p w:rsidR="005A2BD5" w:rsidRPr="008A44BB" w:rsidRDefault="005A2BD5" w:rsidP="00E05B3D">
      <w:r w:rsidRPr="008A44BB">
        <w:tab/>
        <w:t>m=20;</w:t>
      </w:r>
    </w:p>
    <w:p w:rsidR="005A2BD5" w:rsidRPr="008A44BB" w:rsidRDefault="005A2BD5" w:rsidP="00E05B3D">
      <w:r w:rsidRPr="008A44BB">
        <w:tab/>
        <w:t>cout&lt;&lt;k&lt;&lt;endl;</w:t>
      </w:r>
    </w:p>
    <w:p w:rsidR="005A2BD5" w:rsidRDefault="005A2BD5" w:rsidP="00E05B3D">
      <w:r w:rsidRPr="008A44BB">
        <w:t>}</w:t>
      </w:r>
    </w:p>
    <w:p w:rsidR="005A2BD5" w:rsidRPr="00EF17E8" w:rsidRDefault="005A2BD5" w:rsidP="00932FB0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10</w:t>
      </w:r>
    </w:p>
    <w:p w:rsidR="005A2BD5" w:rsidRDefault="005A2BD5" w:rsidP="00E05B3D">
      <w:pPr>
        <w:rPr>
          <w:color w:val="FF0000"/>
        </w:rPr>
      </w:pPr>
      <w:r w:rsidRPr="00932FB0">
        <w:rPr>
          <w:color w:val="FF0000"/>
        </w:rPr>
        <w:t>20</w:t>
      </w:r>
    </w:p>
    <w:p w:rsidR="005A2BD5" w:rsidRDefault="005A2BD5" w:rsidP="00E05B3D">
      <w:pPr>
        <w:rPr>
          <w:color w:val="FF0000"/>
        </w:rPr>
      </w:pPr>
    </w:p>
    <w:p w:rsidR="005A2BD5" w:rsidRPr="00932FB0" w:rsidRDefault="005A2BD5" w:rsidP="00E05B3D">
      <w:pPr>
        <w:rPr>
          <w:color w:val="FF0000"/>
        </w:rPr>
      </w:pPr>
    </w:p>
    <w:p w:rsidR="005A2BD5" w:rsidRPr="00BA7BA5" w:rsidRDefault="005A2BD5" w:rsidP="00E05B3D">
      <w:r w:rsidRPr="00BA7BA5">
        <w:t>2)</w:t>
      </w:r>
    </w:p>
    <w:p w:rsidR="005A2BD5" w:rsidRPr="009A63C4" w:rsidRDefault="005A2BD5" w:rsidP="00E05B3D">
      <w:r w:rsidRPr="009A63C4">
        <w:t>int c;</w:t>
      </w:r>
    </w:p>
    <w:p w:rsidR="005A2BD5" w:rsidRPr="009A63C4" w:rsidRDefault="005A2BD5" w:rsidP="00E05B3D">
      <w:r w:rsidRPr="009A63C4">
        <w:t>class A{</w:t>
      </w:r>
    </w:p>
    <w:p w:rsidR="005A2BD5" w:rsidRPr="009A63C4" w:rsidRDefault="005A2BD5" w:rsidP="00E05B3D">
      <w:r w:rsidRPr="009A63C4">
        <w:t>private:</w:t>
      </w:r>
    </w:p>
    <w:p w:rsidR="005A2BD5" w:rsidRPr="009A63C4" w:rsidRDefault="005A2BD5" w:rsidP="00E05B3D">
      <w:r w:rsidRPr="009A63C4">
        <w:tab/>
        <w:t>int a;</w:t>
      </w:r>
    </w:p>
    <w:p w:rsidR="005A2BD5" w:rsidRPr="009A63C4" w:rsidRDefault="005A2BD5" w:rsidP="00E05B3D">
      <w:r w:rsidRPr="009A63C4">
        <w:tab/>
        <w:t>staticint b;</w:t>
      </w:r>
    </w:p>
    <w:p w:rsidR="005A2BD5" w:rsidRPr="009A63C4" w:rsidRDefault="005A2BD5" w:rsidP="00E05B3D">
      <w:r w:rsidRPr="009A63C4">
        <w:t>public:</w:t>
      </w:r>
    </w:p>
    <w:p w:rsidR="005A2BD5" w:rsidRPr="009A63C4" w:rsidRDefault="005A2BD5" w:rsidP="004F22F7">
      <w:pPr>
        <w:outlineLvl w:val="0"/>
      </w:pPr>
      <w:r w:rsidRPr="009A63C4">
        <w:tab/>
        <w:t>A() {a=0;c=0;}</w:t>
      </w:r>
    </w:p>
    <w:p w:rsidR="005A2BD5" w:rsidRPr="009A63C4" w:rsidRDefault="005A2BD5" w:rsidP="00E05B3D">
      <w:r w:rsidRPr="009A63C4">
        <w:tab/>
        <w:t>void seta() {a++;}</w:t>
      </w:r>
    </w:p>
    <w:p w:rsidR="005A2BD5" w:rsidRPr="009A63C4" w:rsidRDefault="005A2BD5" w:rsidP="00E05B3D">
      <w:r w:rsidRPr="009A63C4">
        <w:tab/>
        <w:t>voidsetb() {b++;}</w:t>
      </w:r>
    </w:p>
    <w:p w:rsidR="005A2BD5" w:rsidRPr="009A63C4" w:rsidRDefault="005A2BD5" w:rsidP="00E05B3D">
      <w:r w:rsidRPr="009A63C4">
        <w:tab/>
        <w:t>voidsetc() {c++;}</w:t>
      </w:r>
    </w:p>
    <w:p w:rsidR="005A2BD5" w:rsidRPr="009A63C4" w:rsidRDefault="005A2BD5" w:rsidP="00E05B3D">
      <w:r w:rsidRPr="009A63C4">
        <w:tab/>
        <w:t xml:space="preserve">void display() </w:t>
      </w:r>
    </w:p>
    <w:p w:rsidR="005A2BD5" w:rsidRPr="00010C00" w:rsidRDefault="005A2BD5" w:rsidP="00E05B3D">
      <w:pPr>
        <w:rPr>
          <w:lang w:val="fr-FR"/>
        </w:rPr>
      </w:pPr>
      <w:r w:rsidRPr="009A63C4">
        <w:tab/>
      </w:r>
      <w:r w:rsidRPr="00010C00">
        <w:rPr>
          <w:lang w:val="fr-FR"/>
        </w:rPr>
        <w:t>{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ab/>
      </w:r>
      <w:r w:rsidRPr="00010C00">
        <w:rPr>
          <w:lang w:val="fr-FR"/>
        </w:rPr>
        <w:tab/>
        <w:t>cout&lt;&lt; a &lt;&lt; "\t" &lt;&lt; b &lt;&lt; "\t" &lt;&lt; c;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ab/>
        <w:t>}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};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int A::b=0;</w:t>
      </w:r>
    </w:p>
    <w:p w:rsidR="005A2BD5" w:rsidRPr="009A63C4" w:rsidRDefault="005A2BD5" w:rsidP="00E05B3D">
      <w:r w:rsidRPr="009A63C4">
        <w:t>void main()</w:t>
      </w:r>
    </w:p>
    <w:p w:rsidR="005A2BD5" w:rsidRPr="009A63C4" w:rsidRDefault="005A2BD5" w:rsidP="00E05B3D">
      <w:r w:rsidRPr="009A63C4">
        <w:t>{</w:t>
      </w:r>
    </w:p>
    <w:p w:rsidR="005A2BD5" w:rsidRPr="009A63C4" w:rsidRDefault="005A2BD5" w:rsidP="004F22F7">
      <w:pPr>
        <w:outlineLvl w:val="0"/>
      </w:pPr>
      <w:r w:rsidRPr="009A63C4">
        <w:tab/>
        <w:t>A a1,a2;</w:t>
      </w:r>
    </w:p>
    <w:p w:rsidR="005A2BD5" w:rsidRPr="009A63C4" w:rsidRDefault="005A2BD5" w:rsidP="00E05B3D">
      <w:r w:rsidRPr="009A63C4">
        <w:tab/>
        <w:t>a1.seta();</w:t>
      </w:r>
    </w:p>
    <w:p w:rsidR="005A2BD5" w:rsidRPr="009A63C4" w:rsidRDefault="005A2BD5" w:rsidP="00E05B3D">
      <w:r w:rsidRPr="009A63C4">
        <w:tab/>
        <w:t>a1.setb();</w:t>
      </w:r>
    </w:p>
    <w:p w:rsidR="005A2BD5" w:rsidRPr="009A63C4" w:rsidRDefault="005A2BD5" w:rsidP="00E05B3D">
      <w:r w:rsidRPr="009A63C4">
        <w:tab/>
        <w:t>a1.setc();</w:t>
      </w:r>
    </w:p>
    <w:p w:rsidR="005A2BD5" w:rsidRPr="009A63C4" w:rsidRDefault="005A2BD5" w:rsidP="00E05B3D">
      <w:r>
        <w:tab/>
        <w:t>a1</w:t>
      </w:r>
      <w:r w:rsidRPr="009A63C4">
        <w:t>.display();</w:t>
      </w:r>
    </w:p>
    <w:p w:rsidR="005A2BD5" w:rsidRPr="009A63C4" w:rsidRDefault="005A2BD5" w:rsidP="00E05B3D">
      <w:r w:rsidRPr="009A63C4">
        <w:tab/>
        <w:t>a2.seta();</w:t>
      </w:r>
    </w:p>
    <w:p w:rsidR="005A2BD5" w:rsidRPr="009A63C4" w:rsidRDefault="005A2BD5" w:rsidP="00E05B3D">
      <w:r w:rsidRPr="009A63C4">
        <w:tab/>
        <w:t>a2.setb();</w:t>
      </w:r>
    </w:p>
    <w:p w:rsidR="005A2BD5" w:rsidRPr="009A63C4" w:rsidRDefault="005A2BD5" w:rsidP="00E05B3D">
      <w:r w:rsidRPr="009A63C4">
        <w:tab/>
        <w:t>a2.setc();</w:t>
      </w:r>
    </w:p>
    <w:p w:rsidR="005A2BD5" w:rsidRPr="009A63C4" w:rsidRDefault="005A2BD5" w:rsidP="00E05B3D">
      <w:r w:rsidRPr="009A63C4">
        <w:tab/>
        <w:t>a2.display();</w:t>
      </w:r>
    </w:p>
    <w:p w:rsidR="005A2BD5" w:rsidRDefault="005A2BD5" w:rsidP="00E05B3D">
      <w:r w:rsidRPr="009A63C4">
        <w:t>}</w:t>
      </w:r>
    </w:p>
    <w:p w:rsidR="005A2BD5" w:rsidRPr="00EF17E8" w:rsidRDefault="005A2BD5" w:rsidP="00932FB0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1</w:t>
      </w:r>
      <w:r w:rsidRPr="00932FB0">
        <w:rPr>
          <w:color w:val="FF0000"/>
        </w:rPr>
        <w:tab/>
        <w:t>1</w:t>
      </w:r>
      <w:r w:rsidRPr="00932FB0">
        <w:rPr>
          <w:color w:val="FF0000"/>
        </w:rPr>
        <w:tab/>
      </w:r>
      <w:r w:rsidRPr="00932FB0">
        <w:rPr>
          <w:color w:val="FF0000"/>
        </w:rPr>
        <w:tab/>
        <w:t>1</w:t>
      </w:r>
    </w:p>
    <w:p w:rsidR="005A2BD5" w:rsidRDefault="005A2BD5" w:rsidP="00E05B3D">
      <w:pPr>
        <w:rPr>
          <w:color w:val="FF0000"/>
        </w:rPr>
      </w:pPr>
      <w:r w:rsidRPr="00932FB0">
        <w:rPr>
          <w:color w:val="FF0000"/>
        </w:rPr>
        <w:t>1</w:t>
      </w:r>
      <w:r w:rsidRPr="00932FB0">
        <w:rPr>
          <w:color w:val="FF0000"/>
        </w:rPr>
        <w:tab/>
        <w:t>2</w:t>
      </w:r>
      <w:r w:rsidRPr="00932FB0">
        <w:rPr>
          <w:color w:val="FF0000"/>
        </w:rPr>
        <w:tab/>
      </w:r>
      <w:r w:rsidRPr="00932FB0">
        <w:rPr>
          <w:color w:val="FF0000"/>
        </w:rPr>
        <w:tab/>
        <w:t>2</w:t>
      </w:r>
    </w:p>
    <w:p w:rsidR="005A2BD5" w:rsidRDefault="005A2BD5" w:rsidP="00E05B3D">
      <w:pPr>
        <w:rPr>
          <w:color w:val="FF0000"/>
        </w:rPr>
      </w:pPr>
    </w:p>
    <w:p w:rsidR="005A2BD5" w:rsidRPr="00932FB0" w:rsidRDefault="005A2BD5" w:rsidP="00E05B3D">
      <w:pPr>
        <w:rPr>
          <w:rFonts w:ascii="宋体"/>
          <w:color w:val="FF0000"/>
        </w:rPr>
      </w:pPr>
    </w:p>
    <w:p w:rsidR="005A2BD5" w:rsidRPr="00BA7BA5" w:rsidRDefault="005A2BD5" w:rsidP="00E05B3D">
      <w:r w:rsidRPr="00BA7BA5">
        <w:t>3)</w:t>
      </w:r>
    </w:p>
    <w:p w:rsidR="005A2BD5" w:rsidRPr="00C94962" w:rsidRDefault="005A2BD5" w:rsidP="00E05B3D">
      <w:r w:rsidRPr="00C94962">
        <w:t>class A</w:t>
      </w:r>
    </w:p>
    <w:p w:rsidR="005A2BD5" w:rsidRPr="00C94962" w:rsidRDefault="005A2BD5" w:rsidP="00E05B3D">
      <w:r w:rsidRPr="00C94962">
        <w:t>{</w:t>
      </w:r>
    </w:p>
    <w:p w:rsidR="005A2BD5" w:rsidRPr="005B63FB" w:rsidRDefault="005A2BD5" w:rsidP="00E05B3D">
      <w:r w:rsidRPr="00C94962">
        <w:tab/>
      </w:r>
      <w:r w:rsidRPr="005B63FB">
        <w:t>int m;</w:t>
      </w:r>
    </w:p>
    <w:p w:rsidR="005A2BD5" w:rsidRPr="005B63FB" w:rsidRDefault="005A2BD5" w:rsidP="00E05B3D">
      <w:r w:rsidRPr="005B63FB">
        <w:tab/>
        <w:t>int n;</w:t>
      </w:r>
    </w:p>
    <w:p w:rsidR="005A2BD5" w:rsidRPr="005B63FB" w:rsidRDefault="005A2BD5" w:rsidP="00E05B3D">
      <w:r w:rsidRPr="005B63FB">
        <w:t>public:</w:t>
      </w:r>
    </w:p>
    <w:p w:rsidR="005A2BD5" w:rsidRPr="00C94962" w:rsidRDefault="005A2BD5" w:rsidP="004F22F7">
      <w:pPr>
        <w:outlineLvl w:val="0"/>
      </w:pPr>
      <w:r w:rsidRPr="005B63FB">
        <w:tab/>
      </w:r>
      <w:r w:rsidRPr="00C94962">
        <w:t>A(){cout &lt;&lt; "A()"&lt;&lt;endl;}</w:t>
      </w:r>
    </w:p>
    <w:p w:rsidR="005A2BD5" w:rsidRPr="00C94962" w:rsidRDefault="005A2BD5" w:rsidP="004F22F7">
      <w:pPr>
        <w:outlineLvl w:val="0"/>
      </w:pPr>
      <w:r w:rsidRPr="00C94962">
        <w:tab/>
        <w:t>~A(){cout &lt;&lt; "~A()"&lt;&lt;endl;}</w:t>
      </w:r>
    </w:p>
    <w:p w:rsidR="005A2BD5" w:rsidRPr="00C94962" w:rsidRDefault="005A2BD5" w:rsidP="004F22F7">
      <w:pPr>
        <w:outlineLvl w:val="0"/>
      </w:pPr>
      <w:r w:rsidRPr="00C94962">
        <w:tab/>
        <w:t>A(const A &amp;f){ cout &lt;&lt; "A(const A&amp;)" &lt;&lt; endl;}</w:t>
      </w:r>
    </w:p>
    <w:p w:rsidR="005A2BD5" w:rsidRDefault="005A2BD5" w:rsidP="004F22F7">
      <w:pPr>
        <w:outlineLvl w:val="0"/>
      </w:pPr>
      <w:r w:rsidRPr="00C94962">
        <w:tab/>
        <w:t>A &amp;operator=(const A &amp;f){ cout &lt;&lt; "operator=(const A&amp;)" &lt;&lt;endl;</w:t>
      </w:r>
    </w:p>
    <w:p w:rsidR="005A2BD5" w:rsidRPr="00C94962" w:rsidRDefault="005A2BD5" w:rsidP="00E05B3D">
      <w:r>
        <w:tab/>
      </w:r>
      <w:r>
        <w:tab/>
      </w:r>
      <w:r>
        <w:tab/>
      </w:r>
      <w:r w:rsidRPr="00C94962">
        <w:t>return *this;}</w:t>
      </w:r>
    </w:p>
    <w:p w:rsidR="005A2BD5" w:rsidRPr="00C94962" w:rsidRDefault="005A2BD5" w:rsidP="004F22F7">
      <w:pPr>
        <w:outlineLvl w:val="0"/>
      </w:pPr>
      <w:r w:rsidRPr="00C94962">
        <w:tab/>
        <w:t>A &amp;operator*(){cout &lt;&lt; "operator*" &lt;&lt; endl;return *this;}</w:t>
      </w:r>
    </w:p>
    <w:p w:rsidR="005A2BD5" w:rsidRPr="00C94962" w:rsidRDefault="005A2BD5" w:rsidP="00E05B3D">
      <w:r w:rsidRPr="00C94962">
        <w:t>};</w:t>
      </w:r>
    </w:p>
    <w:p w:rsidR="005A2BD5" w:rsidRPr="00C94962" w:rsidRDefault="005A2BD5" w:rsidP="00E05B3D">
      <w:r w:rsidRPr="00C94962">
        <w:t>void main()</w:t>
      </w:r>
    </w:p>
    <w:p w:rsidR="005A2BD5" w:rsidRPr="00C94962" w:rsidRDefault="005A2BD5" w:rsidP="00E05B3D">
      <w:r w:rsidRPr="00C94962">
        <w:t>{</w:t>
      </w:r>
    </w:p>
    <w:p w:rsidR="005A2BD5" w:rsidRPr="00C94962" w:rsidRDefault="005A2BD5" w:rsidP="004F22F7">
      <w:pPr>
        <w:outlineLvl w:val="0"/>
      </w:pPr>
      <w:r w:rsidRPr="00C94962">
        <w:tab/>
        <w:t>A *ap;</w:t>
      </w:r>
    </w:p>
    <w:p w:rsidR="005A2BD5" w:rsidRPr="00C94962" w:rsidRDefault="005A2BD5" w:rsidP="00E05B3D">
      <w:r w:rsidRPr="00C94962">
        <w:tab/>
        <w:t>cout &lt;&lt; "===" &lt;&lt; endl;</w:t>
      </w:r>
    </w:p>
    <w:p w:rsidR="005A2BD5" w:rsidRPr="00C94962" w:rsidRDefault="005A2BD5" w:rsidP="00E05B3D">
      <w:r w:rsidRPr="00C94962">
        <w:tab/>
        <w:t>ap = new A;</w:t>
      </w:r>
    </w:p>
    <w:p w:rsidR="005A2BD5" w:rsidRPr="00C94962" w:rsidRDefault="005A2BD5" w:rsidP="004F22F7">
      <w:pPr>
        <w:outlineLvl w:val="0"/>
      </w:pPr>
      <w:r w:rsidRPr="00C94962">
        <w:tab/>
        <w:t>A a2 = *ap;</w:t>
      </w:r>
    </w:p>
    <w:p w:rsidR="005A2BD5" w:rsidRPr="00C94962" w:rsidRDefault="005A2BD5" w:rsidP="00E05B3D">
      <w:r w:rsidRPr="00C94962">
        <w:tab/>
        <w:t>delete ap;</w:t>
      </w:r>
    </w:p>
    <w:p w:rsidR="005A2BD5" w:rsidRPr="00C94962" w:rsidRDefault="005A2BD5" w:rsidP="004F22F7">
      <w:pPr>
        <w:outlineLvl w:val="0"/>
      </w:pPr>
      <w:r w:rsidRPr="00C94962">
        <w:tab/>
        <w:t>A a3;</w:t>
      </w:r>
    </w:p>
    <w:p w:rsidR="005A2BD5" w:rsidRPr="00C94962" w:rsidRDefault="005A2BD5" w:rsidP="00E05B3D">
      <w:r w:rsidRPr="00C94962">
        <w:tab/>
        <w:t>a3 = a2;</w:t>
      </w:r>
    </w:p>
    <w:p w:rsidR="005A2BD5" w:rsidRDefault="005A2BD5" w:rsidP="00E05B3D">
      <w:r w:rsidRPr="00C94962">
        <w:t>}</w:t>
      </w:r>
    </w:p>
    <w:p w:rsidR="005A2BD5" w:rsidRPr="00EF17E8" w:rsidRDefault="005A2BD5" w:rsidP="00932FB0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===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A(const A&amp;)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~A()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operator=(const A&amp;)</w:t>
      </w:r>
    </w:p>
    <w:p w:rsidR="005A2BD5" w:rsidRPr="005B63FB" w:rsidRDefault="005A2BD5" w:rsidP="00E05B3D">
      <w:pPr>
        <w:rPr>
          <w:color w:val="FF0000"/>
          <w:lang w:val="fr-FR"/>
        </w:rPr>
      </w:pPr>
      <w:r w:rsidRPr="005B63FB">
        <w:rPr>
          <w:color w:val="FF0000"/>
          <w:lang w:val="fr-FR"/>
        </w:rPr>
        <w:t>~A()</w:t>
      </w:r>
    </w:p>
    <w:p w:rsidR="005A2BD5" w:rsidRDefault="005A2BD5" w:rsidP="00E05B3D">
      <w:pPr>
        <w:rPr>
          <w:color w:val="FF0000"/>
          <w:lang w:val="fr-FR"/>
        </w:rPr>
      </w:pPr>
      <w:r w:rsidRPr="005B63FB">
        <w:rPr>
          <w:color w:val="FF0000"/>
          <w:lang w:val="fr-FR"/>
        </w:rPr>
        <w:t>~A()</w:t>
      </w:r>
    </w:p>
    <w:p w:rsidR="005A2BD5" w:rsidRDefault="005A2BD5" w:rsidP="00E05B3D">
      <w:pPr>
        <w:rPr>
          <w:color w:val="FF0000"/>
          <w:lang w:val="fr-FR"/>
        </w:rPr>
      </w:pPr>
    </w:p>
    <w:p w:rsidR="005A2BD5" w:rsidRPr="005B63FB" w:rsidRDefault="005A2BD5" w:rsidP="00E05B3D">
      <w:pPr>
        <w:rPr>
          <w:color w:val="FF0000"/>
          <w:lang w:val="fr-FR"/>
        </w:rPr>
      </w:pP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4)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template&lt;class T&gt;</w:t>
      </w:r>
    </w:p>
    <w:p w:rsidR="005A2BD5" w:rsidRPr="00010C00" w:rsidRDefault="005A2BD5" w:rsidP="004F22F7">
      <w:pPr>
        <w:outlineLvl w:val="0"/>
        <w:rPr>
          <w:lang w:val="fr-FR"/>
        </w:rPr>
      </w:pPr>
      <w:r w:rsidRPr="00010C00">
        <w:rPr>
          <w:lang w:val="fr-FR"/>
        </w:rPr>
        <w:t>T f(T*a,T*b,int n)</w:t>
      </w:r>
    </w:p>
    <w:p w:rsidR="005A2BD5" w:rsidRDefault="005A2BD5" w:rsidP="00E05B3D">
      <w:r>
        <w:t>{</w:t>
      </w:r>
    </w:p>
    <w:p w:rsidR="005A2BD5" w:rsidRDefault="005A2BD5" w:rsidP="004F22F7">
      <w:pPr>
        <w:outlineLvl w:val="0"/>
      </w:pPr>
      <w:r>
        <w:tab/>
        <w:t>T s = (T)0;</w:t>
      </w:r>
    </w:p>
    <w:p w:rsidR="005A2BD5" w:rsidRDefault="005A2BD5" w:rsidP="00E05B3D">
      <w:r>
        <w:tab/>
        <w:t>for (int i=0;i&lt;n;i++)</w:t>
      </w:r>
    </w:p>
    <w:p w:rsidR="005A2BD5" w:rsidRDefault="005A2BD5" w:rsidP="00E05B3D">
      <w:r>
        <w:tab/>
      </w:r>
      <w:r>
        <w:tab/>
        <w:t>s += a[i]*b[i];</w:t>
      </w:r>
    </w:p>
    <w:p w:rsidR="005A2BD5" w:rsidRDefault="005A2BD5" w:rsidP="00E05B3D">
      <w:r>
        <w:tab/>
        <w:t>return s;</w:t>
      </w:r>
    </w:p>
    <w:p w:rsidR="005A2BD5" w:rsidRDefault="005A2BD5" w:rsidP="00E05B3D">
      <w:r>
        <w:t>}</w:t>
      </w:r>
    </w:p>
    <w:p w:rsidR="005A2BD5" w:rsidRDefault="005A2BD5" w:rsidP="00E05B3D">
      <w:r>
        <w:t>void main()</w:t>
      </w:r>
    </w:p>
    <w:p w:rsidR="005A2BD5" w:rsidRDefault="005A2BD5" w:rsidP="00E05B3D">
      <w:r>
        <w:t>{</w:t>
      </w:r>
    </w:p>
    <w:p w:rsidR="005A2BD5" w:rsidRDefault="005A2BD5" w:rsidP="00E05B3D">
      <w:r>
        <w:tab/>
        <w:t>double c[3]={1.1,0.22,0.033},d[3]={10.0,100.0,1000.0};</w:t>
      </w:r>
    </w:p>
    <w:p w:rsidR="005A2BD5" w:rsidRDefault="005A2BD5" w:rsidP="00E05B3D">
      <w:r>
        <w:tab/>
        <w:t>cout&lt;&lt;f(c,d,3)&lt;&lt;endl;</w:t>
      </w:r>
    </w:p>
    <w:p w:rsidR="005A2BD5" w:rsidRDefault="005A2BD5" w:rsidP="00E05B3D">
      <w:r>
        <w:tab/>
        <w:t>d[0] = 1.0;</w:t>
      </w:r>
      <w:r>
        <w:tab/>
        <w:t>d[1] = 1.0;</w:t>
      </w:r>
      <w:r>
        <w:tab/>
        <w:t>d[2] = 1.0;</w:t>
      </w:r>
    </w:p>
    <w:p w:rsidR="005A2BD5" w:rsidRDefault="005A2BD5" w:rsidP="00E05B3D">
      <w:r>
        <w:tab/>
        <w:t>cout&lt;&lt;f(c,d,3)&lt;&lt;endl;</w:t>
      </w:r>
    </w:p>
    <w:p w:rsidR="005A2BD5" w:rsidRDefault="005A2BD5" w:rsidP="00E05B3D">
      <w:r>
        <w:t>}</w:t>
      </w:r>
    </w:p>
    <w:p w:rsidR="005A2BD5" w:rsidRPr="00EF17E8" w:rsidRDefault="005A2BD5" w:rsidP="00932FB0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66</w:t>
      </w:r>
    </w:p>
    <w:p w:rsidR="005A2BD5" w:rsidRDefault="005A2BD5" w:rsidP="00E05B3D">
      <w:pPr>
        <w:rPr>
          <w:color w:val="FF0000"/>
        </w:rPr>
      </w:pPr>
      <w:r w:rsidRPr="00932FB0">
        <w:rPr>
          <w:color w:val="FF0000"/>
        </w:rPr>
        <w:t>1.353</w:t>
      </w:r>
    </w:p>
    <w:p w:rsidR="005A2BD5" w:rsidRDefault="005A2BD5" w:rsidP="00E05B3D">
      <w:pPr>
        <w:rPr>
          <w:color w:val="FF0000"/>
        </w:rPr>
      </w:pPr>
    </w:p>
    <w:p w:rsidR="005A2BD5" w:rsidRPr="00932FB0" w:rsidRDefault="005A2BD5" w:rsidP="00E05B3D">
      <w:pPr>
        <w:rPr>
          <w:color w:val="FF0000"/>
        </w:rPr>
      </w:pPr>
    </w:p>
    <w:p w:rsidR="005A2BD5" w:rsidRPr="00BA7BA5" w:rsidRDefault="005A2BD5" w:rsidP="00E05B3D">
      <w:r w:rsidRPr="00BA7BA5">
        <w:t>5)</w:t>
      </w:r>
    </w:p>
    <w:p w:rsidR="005A2BD5" w:rsidRDefault="005A2BD5" w:rsidP="00E05B3D">
      <w:r>
        <w:t>class A</w:t>
      </w:r>
    </w:p>
    <w:p w:rsidR="005A2BD5" w:rsidRDefault="005A2BD5" w:rsidP="00E05B3D">
      <w:r>
        <w:t>{</w:t>
      </w:r>
    </w:p>
    <w:p w:rsidR="005A2BD5" w:rsidRDefault="005A2BD5" w:rsidP="00E05B3D">
      <w:r>
        <w:t>public:</w:t>
      </w:r>
    </w:p>
    <w:p w:rsidR="005A2BD5" w:rsidRDefault="005A2BD5" w:rsidP="00E05B3D">
      <w:r>
        <w:tab/>
        <w:t>virtual ~A(){}</w:t>
      </w:r>
    </w:p>
    <w:p w:rsidR="005A2BD5" w:rsidRDefault="005A2BD5" w:rsidP="00E05B3D">
      <w:r>
        <w:t>};</w:t>
      </w:r>
    </w:p>
    <w:p w:rsidR="005A2BD5" w:rsidRDefault="005A2BD5" w:rsidP="00E05B3D">
      <w:r>
        <w:t>class B : public A</w:t>
      </w:r>
    </w:p>
    <w:p w:rsidR="005A2BD5" w:rsidRDefault="005A2BD5" w:rsidP="00E05B3D">
      <w:r>
        <w:t>{</w:t>
      </w:r>
    </w:p>
    <w:p w:rsidR="005A2BD5" w:rsidRDefault="005A2BD5" w:rsidP="00E05B3D">
      <w:r>
        <w:t>};</w:t>
      </w:r>
    </w:p>
    <w:p w:rsidR="005A2BD5" w:rsidRDefault="005A2BD5" w:rsidP="00E05B3D">
      <w:r>
        <w:t>void main()</w:t>
      </w:r>
    </w:p>
    <w:p w:rsidR="005A2BD5" w:rsidRDefault="005A2BD5" w:rsidP="00E05B3D">
      <w:r>
        <w:t>{</w:t>
      </w:r>
    </w:p>
    <w:p w:rsidR="005A2BD5" w:rsidRDefault="005A2BD5" w:rsidP="004F22F7">
      <w:pPr>
        <w:outlineLvl w:val="0"/>
      </w:pPr>
      <w:r>
        <w:t xml:space="preserve">   B *bp;</w:t>
      </w:r>
    </w:p>
    <w:p w:rsidR="005A2BD5" w:rsidRDefault="005A2BD5" w:rsidP="004F22F7">
      <w:pPr>
        <w:outlineLvl w:val="0"/>
      </w:pPr>
      <w:r>
        <w:t xml:space="preserve">   B b;</w:t>
      </w:r>
    </w:p>
    <w:p w:rsidR="005A2BD5" w:rsidRDefault="005A2BD5" w:rsidP="004F22F7">
      <w:pPr>
        <w:outlineLvl w:val="0"/>
      </w:pPr>
      <w:r>
        <w:t xml:space="preserve">   A a1;</w:t>
      </w:r>
    </w:p>
    <w:p w:rsidR="005A2BD5" w:rsidRDefault="005A2BD5" w:rsidP="004F22F7">
      <w:pPr>
        <w:outlineLvl w:val="0"/>
      </w:pPr>
      <w:r>
        <w:t xml:space="preserve">   A &amp;a2 = b;</w:t>
      </w:r>
    </w:p>
    <w:p w:rsidR="005A2BD5" w:rsidRDefault="005A2BD5" w:rsidP="00E05B3D">
      <w:r>
        <w:t xml:space="preserve">   try{</w:t>
      </w:r>
    </w:p>
    <w:p w:rsidR="005A2BD5" w:rsidRDefault="005A2BD5" w:rsidP="00E05B3D">
      <w:r>
        <w:t xml:space="preserve">      bp = dynamic_cast&lt;B *&gt;(&amp;a1);</w:t>
      </w:r>
    </w:p>
    <w:p w:rsidR="005A2BD5" w:rsidRDefault="005A2BD5" w:rsidP="00E05B3D">
      <w:r>
        <w:t xml:space="preserve">      if (bp)</w:t>
      </w:r>
    </w:p>
    <w:p w:rsidR="005A2BD5" w:rsidRDefault="005A2BD5" w:rsidP="00E05B3D">
      <w:r>
        <w:tab/>
      </w:r>
      <w:r>
        <w:tab/>
        <w:t xml:space="preserve">  cout &lt;&lt; "Dynamic_cast  (1) OK!"&lt;&lt;endl;</w:t>
      </w:r>
    </w:p>
    <w:p w:rsidR="005A2BD5" w:rsidRDefault="005A2BD5" w:rsidP="00E05B3D">
      <w:r>
        <w:t xml:space="preserve">      else</w:t>
      </w:r>
    </w:p>
    <w:p w:rsidR="005A2BD5" w:rsidRDefault="005A2BD5" w:rsidP="00E05B3D">
      <w:r>
        <w:tab/>
      </w:r>
      <w:r>
        <w:tab/>
        <w:t xml:space="preserve">  cout &lt;&lt; "Dynamic_cast  (1) Fail!"&lt;&lt;endl;</w:t>
      </w:r>
    </w:p>
    <w:p w:rsidR="005A2BD5" w:rsidRDefault="005A2BD5" w:rsidP="00E05B3D">
      <w:r>
        <w:t xml:space="preserve">      bp = dynamic_cast&lt;B *&gt;(&amp;a2);</w:t>
      </w:r>
    </w:p>
    <w:p w:rsidR="005A2BD5" w:rsidRDefault="005A2BD5" w:rsidP="00E05B3D">
      <w:r>
        <w:t xml:space="preserve">      if (bp)</w:t>
      </w:r>
    </w:p>
    <w:p w:rsidR="005A2BD5" w:rsidRDefault="005A2BD5" w:rsidP="00E05B3D">
      <w:r>
        <w:tab/>
      </w:r>
      <w:r>
        <w:tab/>
        <w:t xml:space="preserve">  cout &lt;&lt; "Dynamic_cast  (2) OK!"&lt;&lt;endl;</w:t>
      </w:r>
    </w:p>
    <w:p w:rsidR="005A2BD5" w:rsidRDefault="005A2BD5" w:rsidP="00E05B3D">
      <w:r>
        <w:t xml:space="preserve">      else</w:t>
      </w:r>
    </w:p>
    <w:p w:rsidR="005A2BD5" w:rsidRDefault="005A2BD5" w:rsidP="00E05B3D">
      <w:r>
        <w:tab/>
      </w:r>
      <w:r>
        <w:tab/>
        <w:t xml:space="preserve">  cout &lt;&lt; "Dynamic_cast  (2) Fail!"&lt;&lt;endl;</w:t>
      </w:r>
    </w:p>
    <w:p w:rsidR="005A2BD5" w:rsidRDefault="005A2BD5" w:rsidP="004F22F7">
      <w:pPr>
        <w:outlineLvl w:val="0"/>
      </w:pPr>
      <w:r>
        <w:t xml:space="preserve">      B &amp;b1 = dynamic_cast&lt;B &amp;&gt;(a1);</w:t>
      </w:r>
    </w:p>
    <w:p w:rsidR="005A2BD5" w:rsidRDefault="005A2BD5" w:rsidP="00E05B3D">
      <w:r>
        <w:t xml:space="preserve">      cout &lt;&lt; "Dynamic_cast  (3) OK!" &lt;&lt;endl;</w:t>
      </w:r>
    </w:p>
    <w:p w:rsidR="005A2BD5" w:rsidRDefault="005A2BD5" w:rsidP="00E05B3D">
      <w:r>
        <w:t xml:space="preserve">   }</w:t>
      </w:r>
    </w:p>
    <w:p w:rsidR="005A2BD5" w:rsidRDefault="005A2BD5" w:rsidP="00E05B3D">
      <w:r>
        <w:t xml:space="preserve">   catch(bad_cast){</w:t>
      </w:r>
    </w:p>
    <w:p w:rsidR="005A2BD5" w:rsidRDefault="005A2BD5" w:rsidP="00E05B3D">
      <w:r>
        <w:t xml:space="preserve">      cout &lt;&lt; "Dynamic_cast (3) Fail!"&lt;&lt;endl;</w:t>
      </w:r>
    </w:p>
    <w:p w:rsidR="005A2BD5" w:rsidRDefault="005A2BD5" w:rsidP="00E05B3D">
      <w:r>
        <w:t xml:space="preserve">   }</w:t>
      </w:r>
    </w:p>
    <w:p w:rsidR="005A2BD5" w:rsidRDefault="005A2BD5" w:rsidP="00E05B3D">
      <w:r>
        <w:t>}</w:t>
      </w:r>
    </w:p>
    <w:p w:rsidR="005A2BD5" w:rsidRPr="00EF17E8" w:rsidRDefault="005A2BD5" w:rsidP="00932FB0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Dynamic_cast  (1) Fail!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Dynamic_cast  (2) OK!</w:t>
      </w:r>
    </w:p>
    <w:p w:rsidR="005A2BD5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Dynamic_cast  (3) Fail!</w:t>
      </w:r>
    </w:p>
    <w:p w:rsidR="005A2BD5" w:rsidRDefault="005A2BD5" w:rsidP="00E05B3D">
      <w:pPr>
        <w:rPr>
          <w:color w:val="FF0000"/>
        </w:rPr>
      </w:pPr>
    </w:p>
    <w:p w:rsidR="005A2BD5" w:rsidRPr="00932FB0" w:rsidRDefault="005A2BD5" w:rsidP="00E05B3D">
      <w:pPr>
        <w:rPr>
          <w:color w:val="FF0000"/>
        </w:rPr>
      </w:pPr>
    </w:p>
    <w:p w:rsidR="005A2BD5" w:rsidRDefault="005A2BD5" w:rsidP="00E05B3D">
      <w:r>
        <w:t>6)</w:t>
      </w:r>
    </w:p>
    <w:p w:rsidR="005A2BD5" w:rsidRPr="00BA7BA5" w:rsidRDefault="005A2BD5" w:rsidP="00E05B3D">
      <w:r w:rsidRPr="00BA7BA5">
        <w:t>class A</w:t>
      </w:r>
    </w:p>
    <w:p w:rsidR="005A2BD5" w:rsidRPr="00BA7BA5" w:rsidRDefault="005A2BD5" w:rsidP="00E05B3D">
      <w:r w:rsidRPr="00BA7BA5">
        <w:t>{</w:t>
      </w:r>
    </w:p>
    <w:p w:rsidR="005A2BD5" w:rsidRPr="00BA7BA5" w:rsidRDefault="005A2BD5" w:rsidP="00E05B3D">
      <w:r w:rsidRPr="00BA7BA5">
        <w:t>public:</w:t>
      </w:r>
    </w:p>
    <w:p w:rsidR="005A2BD5" w:rsidRPr="00BA7BA5" w:rsidRDefault="005A2BD5" w:rsidP="004F22F7">
      <w:pPr>
        <w:outlineLvl w:val="0"/>
      </w:pPr>
      <w:r w:rsidRPr="00BA7BA5">
        <w:t xml:space="preserve">   A(){cout &lt;&lt; "A()" &lt;&lt; endl;}</w:t>
      </w:r>
    </w:p>
    <w:p w:rsidR="005A2BD5" w:rsidRPr="00BA7BA5" w:rsidRDefault="005A2BD5" w:rsidP="00E05B3D">
      <w:r w:rsidRPr="00BA7BA5">
        <w:t xml:space="preserve">   ~A(){cout &lt;&lt; "~A()" &lt;&lt; endl;}</w:t>
      </w:r>
    </w:p>
    <w:p w:rsidR="005A2BD5" w:rsidRPr="00BA7BA5" w:rsidRDefault="005A2BD5" w:rsidP="00E05B3D">
      <w:r w:rsidRPr="00BA7BA5">
        <w:t xml:space="preserve">   virtual void F1(){cout &lt;&lt; "A::F1()" &lt;&lt; endl;}</w:t>
      </w:r>
    </w:p>
    <w:p w:rsidR="005A2BD5" w:rsidRPr="00BA7BA5" w:rsidRDefault="005A2BD5" w:rsidP="00E05B3D">
      <w:r w:rsidRPr="00BA7BA5">
        <w:t xml:space="preserve">   virtual void F2(){cout &lt;&lt; "A::F2()" &lt;&lt; endl;}</w:t>
      </w:r>
    </w:p>
    <w:p w:rsidR="005A2BD5" w:rsidRPr="00BA7BA5" w:rsidRDefault="005A2BD5" w:rsidP="00E05B3D">
      <w:r w:rsidRPr="00BA7BA5">
        <w:t xml:space="preserve">   void F3(){F1(); cout &lt;&lt;"A::F3()" &lt;&lt; endl; F2();}</w:t>
      </w:r>
    </w:p>
    <w:p w:rsidR="005A2BD5" w:rsidRPr="00BA7BA5" w:rsidRDefault="005A2BD5" w:rsidP="00E05B3D">
      <w:r w:rsidRPr="00BA7BA5">
        <w:t>};</w:t>
      </w:r>
    </w:p>
    <w:p w:rsidR="005A2BD5" w:rsidRPr="00BA7BA5" w:rsidRDefault="005A2BD5" w:rsidP="00E05B3D">
      <w:r w:rsidRPr="00BA7BA5">
        <w:t>class B : public A</w:t>
      </w:r>
    </w:p>
    <w:p w:rsidR="005A2BD5" w:rsidRPr="00BA7BA5" w:rsidRDefault="005A2BD5" w:rsidP="00E05B3D">
      <w:r w:rsidRPr="00BA7BA5">
        <w:t>{</w:t>
      </w:r>
    </w:p>
    <w:p w:rsidR="005A2BD5" w:rsidRPr="00BA7BA5" w:rsidRDefault="005A2BD5" w:rsidP="00E05B3D">
      <w:r w:rsidRPr="00BA7BA5">
        <w:t>public:</w:t>
      </w:r>
    </w:p>
    <w:p w:rsidR="005A2BD5" w:rsidRPr="00BA7BA5" w:rsidRDefault="005A2BD5" w:rsidP="004F22F7">
      <w:pPr>
        <w:outlineLvl w:val="0"/>
      </w:pPr>
      <w:r w:rsidRPr="00BA7BA5">
        <w:t xml:space="preserve">   B(){cout &lt;&lt; "B()" &lt;&lt; endl;}</w:t>
      </w:r>
    </w:p>
    <w:p w:rsidR="005A2BD5" w:rsidRPr="00BA7BA5" w:rsidRDefault="005A2BD5" w:rsidP="00E05B3D">
      <w:r w:rsidRPr="00BA7BA5">
        <w:t xml:space="preserve">   virtual ~B(){cout &lt;&lt;"~B()" &lt;&lt; endl;}</w:t>
      </w:r>
    </w:p>
    <w:p w:rsidR="005A2BD5" w:rsidRPr="00BA7BA5" w:rsidRDefault="005A2BD5" w:rsidP="00E05B3D">
      <w:r w:rsidRPr="00BA7BA5">
        <w:t xml:space="preserve">   void F1( ){cout &lt;&lt; "B::F1()" &lt;&lt; endl;}</w:t>
      </w:r>
    </w:p>
    <w:p w:rsidR="005A2BD5" w:rsidRPr="00BA7BA5" w:rsidRDefault="005A2BD5" w:rsidP="00E05B3D">
      <w:r w:rsidRPr="00BA7BA5">
        <w:t>};</w:t>
      </w:r>
    </w:p>
    <w:p w:rsidR="005A2BD5" w:rsidRPr="00BA7BA5" w:rsidRDefault="005A2BD5" w:rsidP="00E05B3D">
      <w:r w:rsidRPr="00BA7BA5">
        <w:t>class C : public B</w:t>
      </w:r>
    </w:p>
    <w:p w:rsidR="005A2BD5" w:rsidRPr="00BA7BA5" w:rsidRDefault="005A2BD5" w:rsidP="00E05B3D">
      <w:r w:rsidRPr="00BA7BA5">
        <w:t>{</w:t>
      </w:r>
    </w:p>
    <w:p w:rsidR="005A2BD5" w:rsidRPr="005B63FB" w:rsidRDefault="005A2BD5" w:rsidP="00E05B3D">
      <w:r w:rsidRPr="005B63FB">
        <w:t>public:</w:t>
      </w:r>
    </w:p>
    <w:p w:rsidR="005A2BD5" w:rsidRPr="005B63FB" w:rsidRDefault="005A2BD5" w:rsidP="004F22F7">
      <w:pPr>
        <w:outlineLvl w:val="0"/>
      </w:pPr>
      <w:r w:rsidRPr="005B63FB">
        <w:t xml:space="preserve">   C(){cout &lt;&lt; "C()" &lt;&lt; endl;}</w:t>
      </w:r>
    </w:p>
    <w:p w:rsidR="005A2BD5" w:rsidRPr="005B63FB" w:rsidRDefault="005A2BD5" w:rsidP="00E05B3D">
      <w:r w:rsidRPr="005B63FB">
        <w:t xml:space="preserve">   ~C(){cout &lt;&lt; "~C()" &lt;&lt; endl;}</w:t>
      </w:r>
    </w:p>
    <w:p w:rsidR="005A2BD5" w:rsidRPr="005B63FB" w:rsidRDefault="005A2BD5" w:rsidP="00E05B3D">
      <w:r w:rsidRPr="005B63FB">
        <w:t xml:space="preserve">   void F2(){cout &lt;&lt; "C::F2()" &lt;&lt; endl;}</w:t>
      </w:r>
    </w:p>
    <w:p w:rsidR="005A2BD5" w:rsidRPr="00BA7BA5" w:rsidRDefault="005A2BD5" w:rsidP="00E05B3D">
      <w:r w:rsidRPr="005B63FB">
        <w:t xml:space="preserve">   </w:t>
      </w:r>
      <w:r w:rsidRPr="00BA7BA5">
        <w:t>void F3(){cout &lt;&lt; "C::F3()" &lt;&lt; endl;}</w:t>
      </w:r>
    </w:p>
    <w:p w:rsidR="005A2BD5" w:rsidRPr="00BA7BA5" w:rsidRDefault="005A2BD5" w:rsidP="00E05B3D">
      <w:r w:rsidRPr="00BA7BA5">
        <w:t>};</w:t>
      </w:r>
    </w:p>
    <w:p w:rsidR="005A2BD5" w:rsidRPr="00BA7BA5" w:rsidRDefault="005A2BD5" w:rsidP="00E05B3D">
      <w:r w:rsidRPr="00BA7BA5">
        <w:t>void main()</w:t>
      </w:r>
    </w:p>
    <w:p w:rsidR="005A2BD5" w:rsidRPr="00BA7BA5" w:rsidRDefault="005A2BD5" w:rsidP="00E05B3D">
      <w:r w:rsidRPr="00BA7BA5">
        <w:t>{</w:t>
      </w:r>
    </w:p>
    <w:p w:rsidR="005A2BD5" w:rsidRPr="00BA7BA5" w:rsidRDefault="005A2BD5" w:rsidP="004F22F7">
      <w:pPr>
        <w:outlineLvl w:val="0"/>
      </w:pPr>
      <w:r w:rsidRPr="00BA7BA5">
        <w:t xml:space="preserve">   B b1;</w:t>
      </w:r>
    </w:p>
    <w:p w:rsidR="005A2BD5" w:rsidRPr="00BA7BA5" w:rsidRDefault="005A2BD5" w:rsidP="00E05B3D">
      <w:r w:rsidRPr="00BA7BA5">
        <w:t xml:space="preserve">   b1.F3();</w:t>
      </w:r>
    </w:p>
    <w:p w:rsidR="005A2BD5" w:rsidRPr="00BA7BA5" w:rsidRDefault="005A2BD5" w:rsidP="004F22F7">
      <w:pPr>
        <w:outlineLvl w:val="0"/>
      </w:pPr>
      <w:r w:rsidRPr="00BA7BA5">
        <w:t xml:space="preserve">   C c;</w:t>
      </w:r>
    </w:p>
    <w:p w:rsidR="005A2BD5" w:rsidRPr="00BA7BA5" w:rsidRDefault="005A2BD5" w:rsidP="00E05B3D">
      <w:r w:rsidRPr="00BA7BA5">
        <w:t xml:space="preserve">   c.F3();</w:t>
      </w:r>
    </w:p>
    <w:p w:rsidR="005A2BD5" w:rsidRDefault="005A2BD5" w:rsidP="00E05B3D"/>
    <w:p w:rsidR="005A2BD5" w:rsidRPr="00BA7BA5" w:rsidRDefault="005A2BD5" w:rsidP="00E05B3D">
      <w:r w:rsidRPr="00BA7BA5">
        <w:tab/>
        <w:t>cout &lt;&lt; "=================" &lt;&lt; endl;</w:t>
      </w:r>
    </w:p>
    <w:p w:rsidR="005A2BD5" w:rsidRPr="00BA7BA5" w:rsidRDefault="005A2BD5" w:rsidP="004F22F7">
      <w:pPr>
        <w:outlineLvl w:val="0"/>
      </w:pPr>
      <w:r w:rsidRPr="00BA7BA5">
        <w:t xml:space="preserve">   A *ap = new B;</w:t>
      </w:r>
    </w:p>
    <w:p w:rsidR="005A2BD5" w:rsidRPr="00BA7BA5" w:rsidRDefault="005A2BD5" w:rsidP="00E05B3D">
      <w:r w:rsidRPr="00BA7BA5">
        <w:t xml:space="preserve">   ap-&gt;F3();</w:t>
      </w:r>
    </w:p>
    <w:p w:rsidR="005A2BD5" w:rsidRDefault="005A2BD5" w:rsidP="00E05B3D">
      <w:r w:rsidRPr="00BA7BA5">
        <w:t xml:space="preserve">   delete ap;</w:t>
      </w:r>
    </w:p>
    <w:p w:rsidR="005A2BD5" w:rsidRPr="00BA7BA5" w:rsidRDefault="005A2BD5" w:rsidP="00E05B3D">
      <w:r w:rsidRPr="00BA7BA5">
        <w:tab/>
        <w:t>cout &lt;&lt; "=================" &lt;&lt; endl;</w:t>
      </w:r>
    </w:p>
    <w:p w:rsidR="005A2BD5" w:rsidRPr="00BA7BA5" w:rsidRDefault="005A2BD5" w:rsidP="004F22F7">
      <w:pPr>
        <w:outlineLvl w:val="0"/>
      </w:pPr>
      <w:r w:rsidRPr="00BA7BA5">
        <w:t xml:space="preserve">   B *bp = new C;</w:t>
      </w:r>
    </w:p>
    <w:p w:rsidR="005A2BD5" w:rsidRPr="00BA7BA5" w:rsidRDefault="005A2BD5" w:rsidP="00E05B3D">
      <w:r w:rsidRPr="00BA7BA5">
        <w:t xml:space="preserve">   bp-&gt;F3();</w:t>
      </w:r>
    </w:p>
    <w:p w:rsidR="005A2BD5" w:rsidRPr="00BA7BA5" w:rsidRDefault="005A2BD5" w:rsidP="00E05B3D">
      <w:r w:rsidRPr="00BA7BA5">
        <w:t xml:space="preserve">   delete bp;</w:t>
      </w:r>
    </w:p>
    <w:p w:rsidR="005A2BD5" w:rsidRPr="00BA7BA5" w:rsidRDefault="005A2BD5" w:rsidP="00E05B3D">
      <w:r w:rsidRPr="00BA7BA5">
        <w:tab/>
        <w:t>cout &lt;&lt; "=================" &lt;&lt; endl;</w:t>
      </w:r>
    </w:p>
    <w:p w:rsidR="005A2BD5" w:rsidRDefault="005A2BD5" w:rsidP="00E05B3D">
      <w:r w:rsidRPr="00BA7BA5">
        <w:t>}</w:t>
      </w:r>
    </w:p>
    <w:p w:rsidR="005A2BD5" w:rsidRPr="00EF17E8" w:rsidRDefault="005A2BD5" w:rsidP="00932FB0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B()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B::F1()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A::F3()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A::F2()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B()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C()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C::F3()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==================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B()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B::F1()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A::F3()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A::F2()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~A()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==================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B()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C()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B::F1()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A::F3()</w:t>
      </w:r>
    </w:p>
    <w:p w:rsidR="005A2BD5" w:rsidRPr="00932FB0" w:rsidRDefault="005A2BD5" w:rsidP="004F22F7">
      <w:pPr>
        <w:outlineLvl w:val="0"/>
        <w:rPr>
          <w:color w:val="FF0000"/>
        </w:rPr>
      </w:pPr>
      <w:r w:rsidRPr="00932FB0">
        <w:rPr>
          <w:color w:val="FF0000"/>
        </w:rPr>
        <w:t>C::F2()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~C()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~B()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~A()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=====================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~C()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~B()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~A()</w:t>
      </w:r>
    </w:p>
    <w:p w:rsidR="005A2BD5" w:rsidRPr="00932FB0" w:rsidRDefault="005A2BD5" w:rsidP="00E05B3D">
      <w:pPr>
        <w:rPr>
          <w:color w:val="FF0000"/>
        </w:rPr>
      </w:pPr>
      <w:r w:rsidRPr="00932FB0">
        <w:rPr>
          <w:color w:val="FF0000"/>
        </w:rPr>
        <w:t>~B()</w:t>
      </w:r>
    </w:p>
    <w:p w:rsidR="005A2BD5" w:rsidRDefault="005A2BD5" w:rsidP="00E05B3D">
      <w:pPr>
        <w:rPr>
          <w:color w:val="FF0000"/>
        </w:rPr>
      </w:pPr>
      <w:r w:rsidRPr="00932FB0">
        <w:rPr>
          <w:color w:val="FF0000"/>
        </w:rPr>
        <w:t>~A()</w:t>
      </w:r>
    </w:p>
    <w:p w:rsidR="005A2BD5" w:rsidRDefault="005A2BD5" w:rsidP="00E05B3D">
      <w:pPr>
        <w:rPr>
          <w:color w:val="FF0000"/>
        </w:rPr>
      </w:pPr>
    </w:p>
    <w:p w:rsidR="005A2BD5" w:rsidRPr="00932FB0" w:rsidRDefault="005A2BD5" w:rsidP="00E05B3D">
      <w:pPr>
        <w:rPr>
          <w:color w:val="FF0000"/>
        </w:rPr>
      </w:pPr>
    </w:p>
    <w:p w:rsidR="005A2BD5" w:rsidRPr="00F360B2" w:rsidRDefault="005A2BD5" w:rsidP="00E05B3D"/>
    <w:p w:rsidR="005A2BD5" w:rsidRDefault="005A2BD5" w:rsidP="00010C00">
      <w:r w:rsidRPr="00A12F84">
        <w:t>2.  Please correct the following programs</w:t>
      </w:r>
      <w:r w:rsidRPr="00A12F84">
        <w:rPr>
          <w:rFonts w:ascii="宋体" w:hAnsi="宋体" w:cs="宋体" w:hint="eastAsia"/>
        </w:rPr>
        <w:t>（</w:t>
      </w:r>
      <w:r w:rsidRPr="00A12F84">
        <w:t>point out the errors and correct them</w:t>
      </w:r>
      <w:r w:rsidRPr="00A12F84">
        <w:rPr>
          <w:rFonts w:ascii="宋体" w:hAnsi="宋体" w:cs="宋体" w:hint="eastAsia"/>
        </w:rPr>
        <w:t>）</w:t>
      </w:r>
      <w:r w:rsidRPr="00A12F84">
        <w:t>(1</w:t>
      </w:r>
      <w:r>
        <w:t>2</w:t>
      </w:r>
      <w:r w:rsidRPr="00A12F84">
        <w:t>%)</w:t>
      </w:r>
    </w:p>
    <w:p w:rsidR="005A2BD5" w:rsidRPr="00010C00" w:rsidRDefault="005A2BD5" w:rsidP="00010C00">
      <w:pPr>
        <w:pStyle w:val="ListParagraph"/>
        <w:ind w:firstLine="482"/>
      </w:pPr>
      <w:r w:rsidRPr="00417C28">
        <w:rPr>
          <w:rFonts w:hint="eastAsia"/>
          <w:color w:val="FF0000"/>
        </w:rPr>
        <w:t>每题</w:t>
      </w:r>
      <w:r>
        <w:rPr>
          <w:color w:val="FF0000"/>
        </w:rPr>
        <w:t>4</w:t>
      </w:r>
      <w:r w:rsidRPr="00417C28">
        <w:rPr>
          <w:rFonts w:hint="eastAsia"/>
          <w:color w:val="FF0000"/>
        </w:rPr>
        <w:t>分，对于主要部分正确的可酌情给</w:t>
      </w:r>
      <w:r>
        <w:rPr>
          <w:color w:val="FF0000"/>
        </w:rPr>
        <w:t>1</w:t>
      </w:r>
      <w:r w:rsidRPr="00417C28">
        <w:rPr>
          <w:color w:val="FF0000"/>
        </w:rPr>
        <w:t>-3</w:t>
      </w:r>
      <w:r w:rsidRPr="00417C28">
        <w:rPr>
          <w:rFonts w:hint="eastAsia"/>
          <w:color w:val="FF0000"/>
        </w:rPr>
        <w:t>分</w:t>
      </w:r>
      <w:r w:rsidRPr="00B93198">
        <w:rPr>
          <w:rFonts w:hint="eastAsia"/>
        </w:rPr>
        <w:t>。</w:t>
      </w:r>
    </w:p>
    <w:p w:rsidR="005A2BD5" w:rsidRPr="00010C00" w:rsidRDefault="005A2BD5" w:rsidP="00E05B3D">
      <w:pPr>
        <w:rPr>
          <w:lang w:val="fr-FR"/>
        </w:rPr>
      </w:pPr>
      <w:r>
        <w:rPr>
          <w:lang w:val="fr-FR"/>
        </w:rPr>
        <w:t>1</w:t>
      </w:r>
      <w:r w:rsidRPr="00010C00">
        <w:rPr>
          <w:lang w:val="fr-FR"/>
        </w:rPr>
        <w:t>) template&lt;class T&gt;</w:t>
      </w:r>
    </w:p>
    <w:p w:rsidR="005A2BD5" w:rsidRPr="00010C00" w:rsidRDefault="005A2BD5" w:rsidP="004F22F7">
      <w:pPr>
        <w:outlineLvl w:val="0"/>
        <w:rPr>
          <w:lang w:val="fr-FR"/>
        </w:rPr>
      </w:pPr>
      <w:r w:rsidRPr="00010C00">
        <w:rPr>
          <w:lang w:val="fr-FR"/>
        </w:rPr>
        <w:t>T add(T x, T y){</w:t>
      </w:r>
    </w:p>
    <w:p w:rsidR="005A2BD5" w:rsidRPr="005B63FB" w:rsidRDefault="005A2BD5" w:rsidP="00E05B3D">
      <w:r w:rsidRPr="00010C00">
        <w:rPr>
          <w:lang w:val="fr-FR"/>
        </w:rPr>
        <w:tab/>
      </w:r>
      <w:r w:rsidRPr="005B63FB">
        <w:t>return x + y;</w:t>
      </w:r>
    </w:p>
    <w:p w:rsidR="005A2BD5" w:rsidRPr="005B63FB" w:rsidRDefault="005A2BD5" w:rsidP="00E05B3D">
      <w:r w:rsidRPr="005B63FB">
        <w:t>}</w:t>
      </w:r>
    </w:p>
    <w:p w:rsidR="005A2BD5" w:rsidRPr="005B63FB" w:rsidRDefault="005A2BD5" w:rsidP="00E05B3D">
      <w:r w:rsidRPr="005B63FB">
        <w:t>void main()</w:t>
      </w:r>
    </w:p>
    <w:p w:rsidR="005A2BD5" w:rsidRPr="005B63FB" w:rsidRDefault="005A2BD5" w:rsidP="00E05B3D">
      <w:r w:rsidRPr="005B63FB">
        <w:t>{</w:t>
      </w:r>
    </w:p>
    <w:p w:rsidR="005A2BD5" w:rsidRPr="005B63FB" w:rsidRDefault="005A2BD5" w:rsidP="00E05B3D">
      <w:r w:rsidRPr="005B63FB">
        <w:tab/>
        <w:t>add(5, 3);</w:t>
      </w:r>
    </w:p>
    <w:p w:rsidR="005A2BD5" w:rsidRPr="005B63FB" w:rsidRDefault="005A2BD5" w:rsidP="00E05B3D">
      <w:r w:rsidRPr="005B63FB">
        <w:tab/>
        <w:t>add(5.2, 3.1);</w:t>
      </w:r>
    </w:p>
    <w:p w:rsidR="005A2BD5" w:rsidRPr="005B63FB" w:rsidRDefault="005A2BD5" w:rsidP="00E05B3D">
      <w:r w:rsidRPr="005B63FB">
        <w:tab/>
        <w:t>add&lt;int&gt;(5.2, 3);</w:t>
      </w:r>
      <w:r w:rsidRPr="005B63FB">
        <w:rPr>
          <w:color w:val="FF0000"/>
        </w:rPr>
        <w:t>//</w:t>
      </w:r>
      <w:r w:rsidRPr="00010C00">
        <w:rPr>
          <w:rFonts w:hint="eastAsia"/>
          <w:color w:val="FF0000"/>
        </w:rPr>
        <w:t>最好改为</w:t>
      </w:r>
      <w:r w:rsidRPr="005B63FB">
        <w:rPr>
          <w:color w:val="FF0000"/>
        </w:rPr>
        <w:t>add&lt;</w:t>
      </w:r>
      <w:r>
        <w:rPr>
          <w:color w:val="FF0000"/>
        </w:rPr>
        <w:t>int</w:t>
      </w:r>
      <w:r w:rsidRPr="005B63FB">
        <w:rPr>
          <w:color w:val="FF0000"/>
        </w:rPr>
        <w:t xml:space="preserve">&gt;(5, </w:t>
      </w:r>
      <w:r>
        <w:rPr>
          <w:color w:val="FF0000"/>
        </w:rPr>
        <w:t xml:space="preserve"> </w:t>
      </w:r>
      <w:r w:rsidRPr="005B63FB">
        <w:rPr>
          <w:color w:val="FF0000"/>
        </w:rPr>
        <w:t>3);</w:t>
      </w:r>
      <w:r w:rsidRPr="00010C00">
        <w:rPr>
          <w:rFonts w:hint="eastAsia"/>
          <w:color w:val="FF0000"/>
        </w:rPr>
        <w:t>或</w:t>
      </w:r>
      <w:r w:rsidRPr="005B63FB">
        <w:rPr>
          <w:color w:val="FF0000"/>
        </w:rPr>
        <w:t>add&lt;int&gt;((int)5.2, 3);</w:t>
      </w:r>
    </w:p>
    <w:p w:rsidR="005A2BD5" w:rsidRDefault="005A2BD5" w:rsidP="00E05B3D">
      <w:pPr>
        <w:rPr>
          <w:color w:val="FF0000"/>
        </w:rPr>
      </w:pPr>
      <w:r w:rsidRPr="005B63FB">
        <w:tab/>
        <w:t>add(5.2, 3);</w:t>
      </w:r>
      <w:r w:rsidRPr="005B63FB">
        <w:rPr>
          <w:color w:val="FF0000"/>
        </w:rPr>
        <w:t>//</w:t>
      </w:r>
      <w:r w:rsidRPr="00010C00">
        <w:rPr>
          <w:rFonts w:hint="eastAsia"/>
          <w:color w:val="FF0000"/>
        </w:rPr>
        <w:t>改为</w:t>
      </w:r>
      <w:r w:rsidRPr="005B63FB">
        <w:rPr>
          <w:color w:val="FF0000"/>
        </w:rPr>
        <w:t>add&lt;doule&gt;(5.2,</w:t>
      </w:r>
      <w:r>
        <w:rPr>
          <w:color w:val="FF0000"/>
        </w:rPr>
        <w:t xml:space="preserve"> </w:t>
      </w:r>
      <w:r w:rsidRPr="005B63FB">
        <w:rPr>
          <w:color w:val="FF0000"/>
        </w:rPr>
        <w:t>3);</w:t>
      </w:r>
      <w:r w:rsidRPr="00010C00">
        <w:rPr>
          <w:rFonts w:hint="eastAsia"/>
          <w:color w:val="FF0000"/>
        </w:rPr>
        <w:t>或者</w:t>
      </w:r>
      <w:r w:rsidRPr="005B63FB">
        <w:rPr>
          <w:color w:val="FF0000"/>
        </w:rPr>
        <w:t>add(5.2,</w:t>
      </w:r>
      <w:r>
        <w:rPr>
          <w:color w:val="FF0000"/>
        </w:rPr>
        <w:t xml:space="preserve"> </w:t>
      </w:r>
      <w:r w:rsidRPr="005B63FB">
        <w:rPr>
          <w:color w:val="FF0000"/>
        </w:rPr>
        <w:t>3.0)</w:t>
      </w:r>
      <w:r>
        <w:rPr>
          <w:color w:val="FF0000"/>
        </w:rPr>
        <w:t>;</w:t>
      </w:r>
    </w:p>
    <w:p w:rsidR="005A2BD5" w:rsidRDefault="005A2BD5" w:rsidP="008258F7">
      <w:pPr>
        <w:ind w:firstLineChars="833" w:firstLine="2007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或者</w:t>
      </w:r>
      <w:r>
        <w:rPr>
          <w:color w:val="FF0000"/>
        </w:rPr>
        <w:t>add(5.2,double(3))</w:t>
      </w:r>
    </w:p>
    <w:p w:rsidR="005A2BD5" w:rsidRPr="005B63FB" w:rsidRDefault="005A2BD5" w:rsidP="00E05B3D">
      <w:pPr>
        <w:rPr>
          <w:color w:val="FF0000"/>
        </w:rPr>
      </w:pPr>
      <w:r>
        <w:rPr>
          <w:color w:val="FF0000"/>
        </w:rPr>
        <w:t xml:space="preserve">      //</w:t>
      </w:r>
      <w:r>
        <w:rPr>
          <w:rFonts w:hint="eastAsia"/>
          <w:color w:val="FF0000"/>
        </w:rPr>
        <w:t>这道题两个地方这些改法都可接受吧</w:t>
      </w:r>
      <w:r>
        <w:rPr>
          <w:color w:val="FF0000"/>
        </w:rPr>
        <w:t>.</w:t>
      </w:r>
    </w:p>
    <w:p w:rsidR="005A2BD5" w:rsidRDefault="005A2BD5" w:rsidP="00E05B3D">
      <w:r>
        <w:t>}</w:t>
      </w:r>
    </w:p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 w:rsidP="00E05B3D">
      <w:r>
        <w:t>2)</w:t>
      </w:r>
    </w:p>
    <w:p w:rsidR="005A2BD5" w:rsidRDefault="005A2BD5" w:rsidP="00E05B3D">
      <w:r>
        <w:t>#include &lt;iostream.h&gt;</w:t>
      </w:r>
    </w:p>
    <w:p w:rsidR="005A2BD5" w:rsidRDefault="005A2BD5" w:rsidP="00E05B3D">
      <w:r>
        <w:t>class A</w:t>
      </w:r>
    </w:p>
    <w:p w:rsidR="005A2BD5" w:rsidRDefault="005A2BD5" w:rsidP="00E05B3D">
      <w:r>
        <w:t>{</w:t>
      </w:r>
    </w:p>
    <w:p w:rsidR="005A2BD5" w:rsidRDefault="005A2BD5" w:rsidP="00E05B3D">
      <w:r>
        <w:tab/>
        <w:t>int m;</w:t>
      </w:r>
    </w:p>
    <w:p w:rsidR="005A2BD5" w:rsidRDefault="005A2BD5" w:rsidP="00E05B3D">
      <w:r>
        <w:tab/>
        <w:t>static int k;</w:t>
      </w:r>
    </w:p>
    <w:p w:rsidR="005A2BD5" w:rsidRDefault="005A2BD5" w:rsidP="00E05B3D">
      <w:r>
        <w:t>public:</w:t>
      </w:r>
    </w:p>
    <w:p w:rsidR="005A2BD5" w:rsidRPr="00010C00" w:rsidRDefault="005A2BD5" w:rsidP="00E05B3D">
      <w:pPr>
        <w:rPr>
          <w:color w:val="FF0000"/>
        </w:rPr>
      </w:pPr>
      <w:r>
        <w:tab/>
        <w:t>void SetM(int m)</w:t>
      </w:r>
      <w:r w:rsidRPr="00B87654">
        <w:rPr>
          <w:color w:val="FF0000"/>
        </w:rPr>
        <w:t>const</w:t>
      </w:r>
      <w:r>
        <w:t xml:space="preserve">{  </w:t>
      </w:r>
      <w:r w:rsidRPr="00010C00">
        <w:rPr>
          <w:color w:val="FF0000"/>
        </w:rPr>
        <w:t>//</w:t>
      </w:r>
      <w:r w:rsidRPr="00010C00">
        <w:rPr>
          <w:rFonts w:hint="eastAsia"/>
          <w:color w:val="FF0000"/>
        </w:rPr>
        <w:t>没有</w:t>
      </w:r>
      <w:r w:rsidRPr="00010C00">
        <w:rPr>
          <w:color w:val="FF0000"/>
        </w:rPr>
        <w:t>const</w:t>
      </w:r>
    </w:p>
    <w:p w:rsidR="005A2BD5" w:rsidRDefault="005A2BD5" w:rsidP="004F22F7">
      <w:pPr>
        <w:outlineLvl w:val="0"/>
      </w:pPr>
      <w:r>
        <w:tab/>
      </w:r>
      <w:r>
        <w:tab/>
        <w:t>A::m = m;</w:t>
      </w:r>
    </w:p>
    <w:p w:rsidR="005A2BD5" w:rsidRDefault="005A2BD5" w:rsidP="00E05B3D">
      <w:r>
        <w:tab/>
        <w:t>}</w:t>
      </w:r>
    </w:p>
    <w:p w:rsidR="005A2BD5" w:rsidRPr="00010C00" w:rsidRDefault="005A2BD5" w:rsidP="00010C00">
      <w:pPr>
        <w:rPr>
          <w:color w:val="FF0000"/>
        </w:rPr>
      </w:pPr>
      <w:r>
        <w:tab/>
        <w:t>static void SetK(int k)</w:t>
      </w:r>
      <w:r w:rsidRPr="00B87654">
        <w:rPr>
          <w:color w:val="FF0000"/>
        </w:rPr>
        <w:t>const</w:t>
      </w:r>
      <w:r>
        <w:t xml:space="preserve">{  </w:t>
      </w:r>
      <w:r w:rsidRPr="00010C00">
        <w:rPr>
          <w:color w:val="FF0000"/>
        </w:rPr>
        <w:t>//</w:t>
      </w:r>
      <w:r w:rsidRPr="00010C00">
        <w:rPr>
          <w:rFonts w:hint="eastAsia"/>
          <w:color w:val="FF0000"/>
        </w:rPr>
        <w:t>没有</w:t>
      </w:r>
      <w:r w:rsidRPr="00010C00">
        <w:rPr>
          <w:color w:val="FF0000"/>
        </w:rPr>
        <w:t>const</w:t>
      </w:r>
    </w:p>
    <w:p w:rsidR="005A2BD5" w:rsidRDefault="005A2BD5" w:rsidP="004F22F7">
      <w:pPr>
        <w:outlineLvl w:val="0"/>
      </w:pPr>
      <w:r>
        <w:tab/>
      </w:r>
      <w:r>
        <w:tab/>
        <w:t>A::k = k;</w:t>
      </w:r>
    </w:p>
    <w:p w:rsidR="005A2BD5" w:rsidRDefault="005A2BD5" w:rsidP="00E05B3D">
      <w:r>
        <w:tab/>
        <w:t>}</w:t>
      </w:r>
    </w:p>
    <w:p w:rsidR="005A2BD5" w:rsidRDefault="005A2BD5" w:rsidP="00E05B3D">
      <w:r>
        <w:tab/>
        <w:t>int GetM()const{</w:t>
      </w:r>
    </w:p>
    <w:p w:rsidR="005A2BD5" w:rsidRDefault="005A2BD5" w:rsidP="00E05B3D">
      <w:r>
        <w:tab/>
      </w:r>
      <w:r>
        <w:tab/>
        <w:t>return m;</w:t>
      </w:r>
    </w:p>
    <w:p w:rsidR="005A2BD5" w:rsidRDefault="005A2BD5" w:rsidP="00E05B3D">
      <w:r>
        <w:tab/>
        <w:t>}</w:t>
      </w:r>
    </w:p>
    <w:p w:rsidR="005A2BD5" w:rsidRPr="00010C00" w:rsidRDefault="005A2BD5" w:rsidP="00010C00">
      <w:pPr>
        <w:rPr>
          <w:color w:val="FF0000"/>
        </w:rPr>
      </w:pPr>
      <w:r>
        <w:tab/>
        <w:t>static int GetK()</w:t>
      </w:r>
      <w:r w:rsidRPr="00B87654">
        <w:rPr>
          <w:color w:val="FF0000"/>
        </w:rPr>
        <w:t>const</w:t>
      </w:r>
      <w:r>
        <w:t xml:space="preserve">{ </w:t>
      </w:r>
      <w:r w:rsidRPr="00010C00">
        <w:rPr>
          <w:color w:val="FF0000"/>
        </w:rPr>
        <w:t>//</w:t>
      </w:r>
      <w:r w:rsidRPr="00010C00">
        <w:rPr>
          <w:rFonts w:hint="eastAsia"/>
          <w:color w:val="FF0000"/>
        </w:rPr>
        <w:t>没有</w:t>
      </w:r>
      <w:r>
        <w:rPr>
          <w:color w:val="FF0000"/>
        </w:rPr>
        <w:t>static</w:t>
      </w:r>
      <w:r>
        <w:rPr>
          <w:rFonts w:hint="eastAsia"/>
          <w:color w:val="FF0000"/>
        </w:rPr>
        <w:t>或者没有</w:t>
      </w:r>
      <w:r w:rsidRPr="00010C00">
        <w:rPr>
          <w:color w:val="FF0000"/>
        </w:rPr>
        <w:t>const</w:t>
      </w:r>
    </w:p>
    <w:p w:rsidR="005A2BD5" w:rsidRDefault="005A2BD5" w:rsidP="00E05B3D">
      <w:r>
        <w:tab/>
      </w:r>
      <w:r>
        <w:tab/>
        <w:t>return k;</w:t>
      </w:r>
    </w:p>
    <w:p w:rsidR="005A2BD5" w:rsidRDefault="005A2BD5" w:rsidP="00E05B3D">
      <w:r>
        <w:tab/>
        <w:t>}</w:t>
      </w:r>
    </w:p>
    <w:p w:rsidR="005A2BD5" w:rsidRDefault="005A2BD5" w:rsidP="00E05B3D">
      <w:r>
        <w:t>};</w:t>
      </w:r>
    </w:p>
    <w:p w:rsidR="005A2BD5" w:rsidRPr="00B87654" w:rsidRDefault="005A2BD5" w:rsidP="004F22F7">
      <w:pPr>
        <w:outlineLvl w:val="0"/>
        <w:rPr>
          <w:color w:val="FF0000"/>
        </w:rPr>
      </w:pPr>
      <w:r w:rsidRPr="00B87654">
        <w:rPr>
          <w:color w:val="FF0000"/>
        </w:rPr>
        <w:t>Int A::k;</w:t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加上静态定义</w:t>
      </w:r>
    </w:p>
    <w:p w:rsidR="005A2BD5" w:rsidRDefault="005A2BD5" w:rsidP="00E05B3D">
      <w:r>
        <w:t>void main()</w:t>
      </w:r>
    </w:p>
    <w:p w:rsidR="005A2BD5" w:rsidRDefault="005A2BD5" w:rsidP="00E05B3D">
      <w:r>
        <w:t>{</w:t>
      </w:r>
    </w:p>
    <w:p w:rsidR="005A2BD5" w:rsidRDefault="005A2BD5" w:rsidP="004F22F7">
      <w:pPr>
        <w:outlineLvl w:val="0"/>
      </w:pPr>
      <w:r>
        <w:tab/>
      </w:r>
      <w:r w:rsidRPr="00B87654">
        <w:rPr>
          <w:color w:val="FF0000"/>
        </w:rPr>
        <w:t>A::SetM(222);</w:t>
      </w:r>
      <w:r>
        <w:t xml:space="preserve"> </w:t>
      </w:r>
      <w:r w:rsidRPr="00B87654">
        <w:rPr>
          <w:color w:val="FF0000"/>
        </w:rPr>
        <w:t>//</w:t>
      </w:r>
      <w:r w:rsidRPr="00B87654">
        <w:rPr>
          <w:rFonts w:hint="eastAsia"/>
          <w:color w:val="FF0000"/>
        </w:rPr>
        <w:t>去掉这句</w:t>
      </w:r>
      <w:r w:rsidRPr="00B87654">
        <w:rPr>
          <w:color w:val="FF0000"/>
        </w:rPr>
        <w:t xml:space="preserve"> </w:t>
      </w:r>
      <w:r w:rsidRPr="00B87654">
        <w:rPr>
          <w:rFonts w:hint="eastAsia"/>
          <w:color w:val="FF0000"/>
        </w:rPr>
        <w:t>不可以访问</w:t>
      </w:r>
    </w:p>
    <w:p w:rsidR="005A2BD5" w:rsidRDefault="005A2BD5" w:rsidP="004F22F7">
      <w:pPr>
        <w:outlineLvl w:val="0"/>
      </w:pPr>
      <w:r>
        <w:tab/>
        <w:t>A::SetK(333);</w:t>
      </w:r>
    </w:p>
    <w:p w:rsidR="005A2BD5" w:rsidRDefault="005A2BD5" w:rsidP="00E05B3D"/>
    <w:p w:rsidR="005A2BD5" w:rsidRDefault="005A2BD5" w:rsidP="004F22F7">
      <w:pPr>
        <w:outlineLvl w:val="0"/>
      </w:pPr>
      <w:r>
        <w:tab/>
        <w:t>A a1,a2;</w:t>
      </w:r>
    </w:p>
    <w:p w:rsidR="005A2BD5" w:rsidRPr="00B87654" w:rsidRDefault="005A2BD5" w:rsidP="00B87654">
      <w:pPr>
        <w:rPr>
          <w:color w:val="FF0000"/>
        </w:rPr>
      </w:pPr>
      <w:r w:rsidRPr="00B87654">
        <w:rPr>
          <w:color w:val="FF0000"/>
        </w:rPr>
        <w:tab/>
        <w:t>a1.SetM(222);//</w:t>
      </w:r>
      <w:r w:rsidRPr="00B87654">
        <w:rPr>
          <w:rFonts w:hint="eastAsia"/>
          <w:color w:val="FF0000"/>
        </w:rPr>
        <w:t>去掉第一句</w:t>
      </w:r>
      <w:r w:rsidRPr="00B87654">
        <w:rPr>
          <w:color w:val="FF0000"/>
        </w:rPr>
        <w:t xml:space="preserve"> </w:t>
      </w:r>
      <w:r w:rsidRPr="00B87654">
        <w:rPr>
          <w:rFonts w:hint="eastAsia"/>
          <w:color w:val="FF0000"/>
        </w:rPr>
        <w:t>改为这两句</w:t>
      </w:r>
    </w:p>
    <w:p w:rsidR="005A2BD5" w:rsidRPr="00B87654" w:rsidRDefault="005A2BD5" w:rsidP="00B87654">
      <w:pPr>
        <w:rPr>
          <w:color w:val="FF0000"/>
        </w:rPr>
      </w:pPr>
      <w:r w:rsidRPr="00B87654">
        <w:rPr>
          <w:color w:val="FF0000"/>
        </w:rPr>
        <w:tab/>
        <w:t>a2.SetM(222);</w:t>
      </w:r>
    </w:p>
    <w:p w:rsidR="005A2BD5" w:rsidRDefault="005A2BD5" w:rsidP="00E05B3D">
      <w:r>
        <w:tab/>
        <w:t>cout &lt;&lt; a1.GetM()+a2.GetM()&lt;&lt;endl;</w:t>
      </w:r>
    </w:p>
    <w:p w:rsidR="005A2BD5" w:rsidRDefault="005A2BD5" w:rsidP="00E05B3D">
      <w:r>
        <w:tab/>
        <w:t>cout &lt;&lt; a1.GetK()+a2.GetK()&lt;&lt;endl;</w:t>
      </w:r>
    </w:p>
    <w:p w:rsidR="005A2BD5" w:rsidRDefault="005A2BD5" w:rsidP="00E05B3D">
      <w:r>
        <w:t>}</w:t>
      </w:r>
    </w:p>
    <w:p w:rsidR="005A2BD5" w:rsidRDefault="005A2BD5" w:rsidP="00E05B3D"/>
    <w:p w:rsidR="005A2BD5" w:rsidRPr="00B87654" w:rsidRDefault="005A2BD5" w:rsidP="00B87654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>class A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>{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int m;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static int k;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>public: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void SetM(int m){  //</w:t>
      </w:r>
      <w:r w:rsidRPr="00B87654">
        <w:rPr>
          <w:rFonts w:hint="eastAsia"/>
          <w:color w:val="FF0000"/>
        </w:rPr>
        <w:t>没有</w:t>
      </w:r>
      <w:r w:rsidRPr="00B87654">
        <w:rPr>
          <w:color w:val="FF0000"/>
        </w:rPr>
        <w:t>const</w:t>
      </w:r>
    </w:p>
    <w:p w:rsidR="005A2BD5" w:rsidRPr="00B87654" w:rsidRDefault="005A2BD5" w:rsidP="004F22F7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outlineLvl w:val="0"/>
        <w:rPr>
          <w:color w:val="FF0000"/>
        </w:rPr>
      </w:pPr>
      <w:r w:rsidRPr="00B87654">
        <w:rPr>
          <w:color w:val="FF0000"/>
        </w:rPr>
        <w:tab/>
      </w:r>
      <w:r w:rsidRPr="00B87654">
        <w:rPr>
          <w:color w:val="FF0000"/>
        </w:rPr>
        <w:tab/>
        <w:t>A::m = m;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}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static void SetK(int k){  //</w:t>
      </w:r>
      <w:r w:rsidRPr="00B87654">
        <w:rPr>
          <w:rFonts w:hint="eastAsia"/>
          <w:color w:val="FF0000"/>
        </w:rPr>
        <w:t>没有</w:t>
      </w:r>
      <w:r w:rsidRPr="00B87654">
        <w:rPr>
          <w:color w:val="FF0000"/>
        </w:rPr>
        <w:t>const</w:t>
      </w:r>
    </w:p>
    <w:p w:rsidR="005A2BD5" w:rsidRPr="00B87654" w:rsidRDefault="005A2BD5" w:rsidP="004F22F7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outlineLvl w:val="0"/>
        <w:rPr>
          <w:color w:val="FF0000"/>
        </w:rPr>
      </w:pPr>
      <w:r w:rsidRPr="00B87654">
        <w:rPr>
          <w:color w:val="FF0000"/>
        </w:rPr>
        <w:tab/>
      </w:r>
      <w:r w:rsidRPr="00B87654">
        <w:rPr>
          <w:color w:val="FF0000"/>
        </w:rPr>
        <w:tab/>
        <w:t>A::k = k;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}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int GetM()const{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</w:r>
      <w:r w:rsidRPr="00B87654">
        <w:rPr>
          <w:color w:val="FF0000"/>
        </w:rPr>
        <w:tab/>
        <w:t>return m;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}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int GetK() const{ ////</w:t>
      </w:r>
      <w:r w:rsidRPr="00B87654">
        <w:rPr>
          <w:rFonts w:hint="eastAsia"/>
          <w:color w:val="FF0000"/>
        </w:rPr>
        <w:t>没有</w:t>
      </w:r>
      <w:r w:rsidRPr="00B87654">
        <w:rPr>
          <w:color w:val="FF0000"/>
        </w:rPr>
        <w:t>static</w:t>
      </w:r>
      <w:r w:rsidRPr="00B87654">
        <w:rPr>
          <w:rFonts w:hint="eastAsia"/>
          <w:color w:val="FF0000"/>
        </w:rPr>
        <w:t>或者没有</w:t>
      </w:r>
      <w:r w:rsidRPr="00B87654">
        <w:rPr>
          <w:color w:val="FF0000"/>
        </w:rPr>
        <w:t>const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</w:r>
      <w:r w:rsidRPr="00B87654">
        <w:rPr>
          <w:color w:val="FF0000"/>
        </w:rPr>
        <w:tab/>
        <w:t>return k;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}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>};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 xml:space="preserve">int A::k; </w:t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加上静态定义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>void main()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>{</w:t>
      </w:r>
    </w:p>
    <w:p w:rsidR="005A2BD5" w:rsidRPr="00B87654" w:rsidRDefault="005A2BD5" w:rsidP="004F22F7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outlineLvl w:val="0"/>
        <w:rPr>
          <w:color w:val="FF0000"/>
        </w:rPr>
      </w:pPr>
      <w:r w:rsidRPr="00B87654">
        <w:rPr>
          <w:color w:val="FF0000"/>
        </w:rPr>
        <w:tab/>
        <w:t>A::SetK(333);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</w:p>
    <w:p w:rsidR="005A2BD5" w:rsidRPr="00B87654" w:rsidRDefault="005A2BD5" w:rsidP="004F22F7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outlineLvl w:val="0"/>
        <w:rPr>
          <w:color w:val="FF0000"/>
        </w:rPr>
      </w:pPr>
      <w:r w:rsidRPr="00B87654">
        <w:rPr>
          <w:color w:val="FF0000"/>
        </w:rPr>
        <w:tab/>
        <w:t>A a1,a2;</w:t>
      </w:r>
    </w:p>
    <w:p w:rsidR="005A2BD5" w:rsidRPr="00B87654" w:rsidRDefault="005A2BD5" w:rsidP="00B87654">
      <w:pPr>
        <w:rPr>
          <w:color w:val="FF0000"/>
        </w:rPr>
      </w:pPr>
      <w:r w:rsidRPr="00B87654">
        <w:rPr>
          <w:color w:val="FF0000"/>
        </w:rPr>
        <w:t xml:space="preserve">    a1.SetM(222); //</w:t>
      </w:r>
      <w:r w:rsidRPr="00B87654">
        <w:rPr>
          <w:rFonts w:hint="eastAsia"/>
          <w:color w:val="FF0000"/>
        </w:rPr>
        <w:t>去掉第一句</w:t>
      </w:r>
      <w:r w:rsidRPr="00B87654">
        <w:rPr>
          <w:color w:val="FF0000"/>
        </w:rPr>
        <w:t xml:space="preserve"> </w:t>
      </w:r>
      <w:r w:rsidRPr="00B87654">
        <w:rPr>
          <w:rFonts w:hint="eastAsia"/>
          <w:color w:val="FF0000"/>
        </w:rPr>
        <w:t>改为这两句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 xml:space="preserve">    a2.SetM(222);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cout &lt;&lt; a1.GetM()+a2.GetM()&lt;&lt;endl;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ab/>
        <w:t>cout &lt;&lt; a1.GetK()+a2.GetK()&lt;&lt;endl;</w:t>
      </w:r>
    </w:p>
    <w:p w:rsidR="005A2BD5" w:rsidRPr="00B87654" w:rsidRDefault="005A2BD5" w:rsidP="00B87654">
      <w:pPr>
        <w:tabs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</w:tabs>
        <w:ind w:rightChars="0" w:right="0"/>
        <w:rPr>
          <w:color w:val="FF0000"/>
        </w:rPr>
      </w:pPr>
      <w:r w:rsidRPr="00B87654">
        <w:rPr>
          <w:color w:val="FF0000"/>
        </w:rPr>
        <w:t>}</w:t>
      </w:r>
    </w:p>
    <w:p w:rsidR="005A2BD5" w:rsidRDefault="005A2BD5" w:rsidP="00E05B3D"/>
    <w:p w:rsidR="005A2BD5" w:rsidRDefault="005A2BD5" w:rsidP="00E05B3D"/>
    <w:p w:rsidR="005A2BD5" w:rsidRDefault="005A2BD5" w:rsidP="00E05B3D">
      <w:r>
        <w:t>3)</w:t>
      </w:r>
    </w:p>
    <w:p w:rsidR="005A2BD5" w:rsidRDefault="005A2BD5" w:rsidP="00E05B3D">
      <w:r>
        <w:t>#include &lt;iostream.h&gt;</w:t>
      </w:r>
    </w:p>
    <w:p w:rsidR="005A2BD5" w:rsidRDefault="005A2BD5" w:rsidP="00E05B3D">
      <w:r>
        <w:t>#include &lt;math.h&gt;</w:t>
      </w:r>
    </w:p>
    <w:p w:rsidR="005A2BD5" w:rsidRDefault="005A2BD5" w:rsidP="00E05B3D">
      <w:r>
        <w:t>class A</w:t>
      </w:r>
    </w:p>
    <w:p w:rsidR="005A2BD5" w:rsidRDefault="005A2BD5" w:rsidP="00E05B3D">
      <w:r>
        <w:t>{</w:t>
      </w:r>
    </w:p>
    <w:p w:rsidR="005A2BD5" w:rsidRPr="005B63FB" w:rsidRDefault="005A2BD5" w:rsidP="00E05B3D">
      <w:r w:rsidRPr="005B63FB">
        <w:t>double m_a;</w:t>
      </w:r>
    </w:p>
    <w:p w:rsidR="005A2BD5" w:rsidRPr="005B63FB" w:rsidRDefault="005A2BD5" w:rsidP="00E05B3D">
      <w:r w:rsidRPr="005B63FB">
        <w:t xml:space="preserve">    double m_b;</w:t>
      </w:r>
    </w:p>
    <w:p w:rsidR="005A2BD5" w:rsidRPr="005B63FB" w:rsidRDefault="005A2BD5" w:rsidP="00E05B3D">
      <w:r w:rsidRPr="005B63FB">
        <w:t>public:</w:t>
      </w:r>
    </w:p>
    <w:p w:rsidR="005A2BD5" w:rsidRPr="005B63FB" w:rsidRDefault="005A2BD5" w:rsidP="004F22F7">
      <w:pPr>
        <w:ind w:firstLineChars="196" w:firstLine="472"/>
        <w:outlineLvl w:val="0"/>
      </w:pPr>
      <w:r w:rsidRPr="005B63FB">
        <w:t>A(double a = 0.0,double b =0.0){m_a = a; m_b = b; }</w:t>
      </w:r>
    </w:p>
    <w:p w:rsidR="005A2BD5" w:rsidRPr="005B63FB" w:rsidRDefault="005A2BD5" w:rsidP="00E05B3D">
      <w:pPr>
        <w:rPr>
          <w:color w:val="FF0000"/>
        </w:rPr>
      </w:pPr>
      <w:r w:rsidRPr="005B63FB">
        <w:t xml:space="preserve">    </w:t>
      </w:r>
      <w:r w:rsidRPr="005B63FB">
        <w:rPr>
          <w:color w:val="FF0000"/>
        </w:rPr>
        <w:t>double</w:t>
      </w:r>
      <w:r w:rsidRPr="005B63FB">
        <w:t xml:space="preserve"> operator double(){ </w:t>
      </w:r>
      <w:r w:rsidRPr="005B63FB">
        <w:rPr>
          <w:color w:val="FF0000"/>
        </w:rPr>
        <w:t xml:space="preserve"> //</w:t>
      </w:r>
      <w:r w:rsidRPr="00B87654">
        <w:rPr>
          <w:rFonts w:hint="eastAsia"/>
          <w:color w:val="FF0000"/>
        </w:rPr>
        <w:t>改为</w:t>
      </w:r>
      <w:r w:rsidRPr="005B63FB">
        <w:rPr>
          <w:color w:val="FF0000"/>
        </w:rPr>
        <w:t>operator double() const</w:t>
      </w:r>
    </w:p>
    <w:p w:rsidR="005A2BD5" w:rsidRPr="005B63FB" w:rsidRDefault="005A2BD5" w:rsidP="00E05B3D">
      <w:r w:rsidRPr="005B63FB">
        <w:t xml:space="preserve">        return m_a;</w:t>
      </w:r>
    </w:p>
    <w:p w:rsidR="005A2BD5" w:rsidRPr="005B63FB" w:rsidRDefault="005A2BD5" w:rsidP="00E05B3D">
      <w:r w:rsidRPr="005B63FB">
        <w:t xml:space="preserve">    }</w:t>
      </w:r>
    </w:p>
    <w:p w:rsidR="005A2BD5" w:rsidRDefault="005A2BD5" w:rsidP="00E05B3D">
      <w:pPr>
        <w:tabs>
          <w:tab w:val="clear" w:pos="840"/>
          <w:tab w:val="left" w:pos="360"/>
        </w:tabs>
      </w:pPr>
      <w:r w:rsidRPr="005B63FB">
        <w:tab/>
      </w:r>
      <w:r>
        <w:t xml:space="preserve">double </w:t>
      </w:r>
      <w:r w:rsidRPr="00B87654">
        <w:rPr>
          <w:color w:val="FF0000"/>
        </w:rPr>
        <w:t>&amp;</w:t>
      </w:r>
      <w:r>
        <w:t xml:space="preserve">Abs(){  </w:t>
      </w:r>
      <w:r w:rsidRPr="00B87654">
        <w:rPr>
          <w:color w:val="FF0000"/>
        </w:rPr>
        <w:t>//</w:t>
      </w:r>
      <w:r w:rsidRPr="00B87654">
        <w:rPr>
          <w:rFonts w:hint="eastAsia"/>
          <w:color w:val="FF0000"/>
        </w:rPr>
        <w:t>最好去掉引用</w:t>
      </w:r>
      <w:r w:rsidRPr="00B87654">
        <w:rPr>
          <w:color w:val="FF0000"/>
        </w:rPr>
        <w:t xml:space="preserve"> </w:t>
      </w:r>
      <w:r w:rsidRPr="00B87654">
        <w:rPr>
          <w:rFonts w:hint="eastAsia"/>
          <w:color w:val="FF0000"/>
        </w:rPr>
        <w:t>改为</w:t>
      </w:r>
      <w:r w:rsidRPr="00B87654">
        <w:rPr>
          <w:color w:val="FF0000"/>
        </w:rPr>
        <w:t>double Abs()</w:t>
      </w:r>
    </w:p>
    <w:p w:rsidR="005A2BD5" w:rsidRDefault="005A2BD5" w:rsidP="00E05B3D">
      <w:r>
        <w:tab/>
        <w:t>double temp = sqrt(m_a * m_a + m_b * m_b);</w:t>
      </w:r>
    </w:p>
    <w:p w:rsidR="005A2BD5" w:rsidRDefault="005A2BD5" w:rsidP="00E05B3D">
      <w:pPr>
        <w:ind w:firstLineChars="343" w:firstLine="826"/>
      </w:pPr>
      <w:r>
        <w:t>return temp;</w:t>
      </w:r>
    </w:p>
    <w:p w:rsidR="005A2BD5" w:rsidRDefault="005A2BD5" w:rsidP="00E05B3D">
      <w:pPr>
        <w:tabs>
          <w:tab w:val="clear" w:pos="840"/>
          <w:tab w:val="left" w:pos="360"/>
        </w:tabs>
      </w:pPr>
      <w:r>
        <w:tab/>
        <w:t>}</w:t>
      </w:r>
    </w:p>
    <w:p w:rsidR="005A2BD5" w:rsidRDefault="005A2BD5" w:rsidP="00E05B3D">
      <w:r>
        <w:t>};</w:t>
      </w:r>
    </w:p>
    <w:p w:rsidR="005A2BD5" w:rsidRDefault="005A2BD5" w:rsidP="00E05B3D">
      <w:r>
        <w:t>void F(const A &amp;a){</w:t>
      </w:r>
    </w:p>
    <w:p w:rsidR="005A2BD5" w:rsidRDefault="005A2BD5" w:rsidP="00E05B3D">
      <w:r>
        <w:t xml:space="preserve">   cout &lt;&lt; a &lt;&lt; endl;</w:t>
      </w:r>
    </w:p>
    <w:p w:rsidR="005A2BD5" w:rsidRDefault="005A2BD5" w:rsidP="00E05B3D">
      <w:r>
        <w:t xml:space="preserve">   cout &lt;&lt; a.Abs() &lt;&lt; endl;</w:t>
      </w:r>
    </w:p>
    <w:p w:rsidR="005A2BD5" w:rsidRDefault="005A2BD5" w:rsidP="00E05B3D">
      <w:r>
        <w:t>}</w:t>
      </w:r>
    </w:p>
    <w:p w:rsidR="005A2BD5" w:rsidRDefault="005A2BD5" w:rsidP="00E05B3D">
      <w:r>
        <w:t>void main()</w:t>
      </w:r>
    </w:p>
    <w:p w:rsidR="005A2BD5" w:rsidRDefault="005A2BD5" w:rsidP="00E05B3D">
      <w:r>
        <w:t>{</w:t>
      </w:r>
    </w:p>
    <w:p w:rsidR="005A2BD5" w:rsidRDefault="005A2BD5" w:rsidP="004F22F7">
      <w:pPr>
        <w:outlineLvl w:val="0"/>
      </w:pPr>
      <w:r>
        <w:t xml:space="preserve">     A a(3.0,4.0);</w:t>
      </w:r>
    </w:p>
    <w:p w:rsidR="005A2BD5" w:rsidRDefault="005A2BD5" w:rsidP="004F22F7">
      <w:pPr>
        <w:outlineLvl w:val="0"/>
      </w:pPr>
      <w:r>
        <w:t xml:space="preserve">     F(a);</w:t>
      </w:r>
    </w:p>
    <w:p w:rsidR="005A2BD5" w:rsidRDefault="005A2BD5" w:rsidP="00E05B3D">
      <w:r>
        <w:t>}</w:t>
      </w:r>
    </w:p>
    <w:p w:rsidR="005A2BD5" w:rsidRDefault="005A2BD5" w:rsidP="00E05B3D"/>
    <w:p w:rsidR="005A2BD5" w:rsidRDefault="005A2BD5" w:rsidP="00E05B3D"/>
    <w:p w:rsidR="005A2BD5" w:rsidRPr="00EF17E8" w:rsidRDefault="005A2BD5" w:rsidP="00932FB0">
      <w:pPr>
        <w:rPr>
          <w:color w:val="FF0000"/>
        </w:rPr>
      </w:pPr>
      <w:r w:rsidRPr="00EF17E8">
        <w:rPr>
          <w:color w:val="FF0000"/>
        </w:rPr>
        <w:t>[</w:t>
      </w:r>
      <w:r w:rsidRPr="00EF17E8">
        <w:rPr>
          <w:rFonts w:hint="eastAsia"/>
          <w:color w:val="FF0000"/>
        </w:rPr>
        <w:t>答案</w:t>
      </w:r>
      <w:r w:rsidRPr="00EF17E8">
        <w:rPr>
          <w:color w:val="FF0000"/>
        </w:rPr>
        <w:t>]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#include &lt;iostream.h&gt;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#include &lt;math.h&gt;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class A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{</w:t>
      </w:r>
    </w:p>
    <w:p w:rsidR="005A2BD5" w:rsidRPr="00010C00" w:rsidRDefault="005A2BD5" w:rsidP="00BF07A7">
      <w:pPr>
        <w:tabs>
          <w:tab w:val="clear" w:pos="840"/>
          <w:tab w:val="left" w:pos="480"/>
        </w:tabs>
        <w:rPr>
          <w:color w:val="FF0000"/>
          <w:lang w:val="fr-FR"/>
        </w:rPr>
      </w:pPr>
      <w:r w:rsidRPr="00E05B3D">
        <w:rPr>
          <w:color w:val="FF0000"/>
        </w:rPr>
        <w:tab/>
      </w:r>
      <w:r w:rsidRPr="00010C00">
        <w:rPr>
          <w:color w:val="FF0000"/>
          <w:lang w:val="fr-FR"/>
        </w:rPr>
        <w:t>double m_a;</w:t>
      </w:r>
    </w:p>
    <w:p w:rsidR="005A2BD5" w:rsidRPr="00010C00" w:rsidRDefault="005A2BD5" w:rsidP="00E05B3D">
      <w:pPr>
        <w:rPr>
          <w:color w:val="FF0000"/>
          <w:lang w:val="fr-FR"/>
        </w:rPr>
      </w:pPr>
      <w:r w:rsidRPr="00010C00">
        <w:rPr>
          <w:color w:val="FF0000"/>
          <w:lang w:val="fr-FR"/>
        </w:rPr>
        <w:t xml:space="preserve">    double m_b;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public:</w:t>
      </w:r>
    </w:p>
    <w:p w:rsidR="005A2BD5" w:rsidRPr="00E05B3D" w:rsidRDefault="005A2BD5" w:rsidP="004F22F7">
      <w:pPr>
        <w:outlineLvl w:val="0"/>
        <w:rPr>
          <w:color w:val="FF0000"/>
        </w:rPr>
      </w:pPr>
      <w:r w:rsidRPr="00E05B3D">
        <w:rPr>
          <w:color w:val="FF0000"/>
        </w:rPr>
        <w:tab/>
        <w:t>A(double a = 0.0,double b =0.0){m_a = a; m_b = b; }</w:t>
      </w:r>
    </w:p>
    <w:p w:rsidR="005A2BD5" w:rsidRPr="00E05B3D" w:rsidRDefault="005A2BD5" w:rsidP="00BF07A7">
      <w:pPr>
        <w:rPr>
          <w:color w:val="FF0000"/>
        </w:rPr>
      </w:pPr>
      <w:r w:rsidRPr="00E05B3D">
        <w:rPr>
          <w:color w:val="FF0000"/>
        </w:rPr>
        <w:t xml:space="preserve">    operator double()const{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 xml:space="preserve">      return m_a;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 xml:space="preserve">    }</w:t>
      </w:r>
    </w:p>
    <w:p w:rsidR="005A2BD5" w:rsidRPr="00E05B3D" w:rsidRDefault="005A2BD5" w:rsidP="00BF07A7">
      <w:pPr>
        <w:rPr>
          <w:color w:val="FF0000"/>
        </w:rPr>
      </w:pPr>
      <w:r w:rsidRPr="00E05B3D">
        <w:rPr>
          <w:color w:val="FF0000"/>
        </w:rPr>
        <w:tab/>
        <w:t>double Abs()const{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ab/>
      </w:r>
      <w:r w:rsidRPr="00E05B3D">
        <w:rPr>
          <w:color w:val="FF0000"/>
        </w:rPr>
        <w:tab/>
        <w:t>double temp = sqrt(m_a * m_a + m_b * m_b);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ab/>
      </w:r>
      <w:r w:rsidRPr="00E05B3D">
        <w:rPr>
          <w:color w:val="FF0000"/>
        </w:rPr>
        <w:tab/>
        <w:t>return temp;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ab/>
        <w:t>}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};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void F(const A &amp;a){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 xml:space="preserve">   cout &lt;&lt; a &lt;&lt; endl;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 xml:space="preserve">   cout &lt;&lt; a.Abs() &lt;&lt; endl;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}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void main()</w:t>
      </w:r>
    </w:p>
    <w:p w:rsidR="005A2BD5" w:rsidRPr="00E05B3D" w:rsidRDefault="005A2BD5" w:rsidP="00E05B3D">
      <w:pPr>
        <w:rPr>
          <w:color w:val="FF0000"/>
        </w:rPr>
      </w:pPr>
      <w:r w:rsidRPr="00E05B3D">
        <w:rPr>
          <w:color w:val="FF0000"/>
        </w:rPr>
        <w:t>{</w:t>
      </w:r>
    </w:p>
    <w:p w:rsidR="005A2BD5" w:rsidRPr="00E05B3D" w:rsidRDefault="005A2BD5" w:rsidP="004F22F7">
      <w:pPr>
        <w:outlineLvl w:val="0"/>
        <w:rPr>
          <w:color w:val="FF0000"/>
        </w:rPr>
      </w:pPr>
      <w:r w:rsidRPr="00E05B3D">
        <w:rPr>
          <w:color w:val="FF0000"/>
        </w:rPr>
        <w:t xml:space="preserve">     A a(3.0,4.0);</w:t>
      </w:r>
    </w:p>
    <w:p w:rsidR="005A2BD5" w:rsidRPr="00E05B3D" w:rsidRDefault="005A2BD5" w:rsidP="004F22F7">
      <w:pPr>
        <w:outlineLvl w:val="0"/>
        <w:rPr>
          <w:color w:val="FF0000"/>
        </w:rPr>
      </w:pPr>
      <w:r w:rsidRPr="00E05B3D">
        <w:rPr>
          <w:color w:val="FF0000"/>
        </w:rPr>
        <w:t xml:space="preserve">     F(a);</w:t>
      </w:r>
    </w:p>
    <w:p w:rsidR="005A2BD5" w:rsidRDefault="005A2BD5" w:rsidP="00E05B3D">
      <w:pPr>
        <w:rPr>
          <w:color w:val="FF0000"/>
        </w:rPr>
      </w:pPr>
      <w:r w:rsidRPr="00E05B3D">
        <w:rPr>
          <w:color w:val="FF0000"/>
        </w:rPr>
        <w:t>}</w:t>
      </w:r>
    </w:p>
    <w:p w:rsidR="005A2BD5" w:rsidRDefault="005A2BD5" w:rsidP="00E05B3D">
      <w:pPr>
        <w:rPr>
          <w:color w:val="FF0000"/>
        </w:rPr>
      </w:pPr>
    </w:p>
    <w:p w:rsidR="005A2BD5" w:rsidRPr="00E05B3D" w:rsidRDefault="005A2BD5" w:rsidP="00E05B3D">
      <w:pPr>
        <w:rPr>
          <w:color w:val="FF0000"/>
        </w:rPr>
      </w:pPr>
    </w:p>
    <w:p w:rsidR="005A2BD5" w:rsidRDefault="005A2BD5" w:rsidP="00BB6ED5">
      <w:pPr>
        <w:rPr>
          <w:rFonts w:ascii="宋体" w:cs="宋体"/>
        </w:rPr>
      </w:pPr>
      <w:r w:rsidRPr="00A12F84">
        <w:t>3</w:t>
      </w:r>
      <w:r w:rsidRPr="00A12F84">
        <w:rPr>
          <w:rFonts w:ascii="宋体" w:hAnsi="宋体"/>
        </w:rPr>
        <w:t xml:space="preserve">. </w:t>
      </w:r>
      <w:r w:rsidRPr="00A12F84">
        <w:t>Fill in the blanks</w:t>
      </w:r>
      <w:r w:rsidRPr="00A12F84">
        <w:rPr>
          <w:rFonts w:ascii="宋体" w:hAnsi="宋体" w:cs="宋体" w:hint="eastAsia"/>
        </w:rPr>
        <w:t>（</w:t>
      </w:r>
      <w:r w:rsidRPr="00A12F84">
        <w:t>2</w:t>
      </w:r>
      <w:r>
        <w:t>7</w:t>
      </w:r>
      <w:r w:rsidRPr="00A12F84">
        <w:t>%</w:t>
      </w:r>
      <w:r w:rsidRPr="00A12F84">
        <w:rPr>
          <w:rFonts w:ascii="宋体" w:hAnsi="宋体" w:cs="宋体" w:hint="eastAsia"/>
        </w:rPr>
        <w:t>）</w:t>
      </w:r>
    </w:p>
    <w:p w:rsidR="005A2BD5" w:rsidRPr="00BB6ED5" w:rsidRDefault="005A2BD5" w:rsidP="00BB6ED5">
      <w:pPr>
        <w:rPr>
          <w:color w:val="FF0000"/>
        </w:rPr>
      </w:pPr>
      <w:r w:rsidRPr="00BB6ED5">
        <w:rPr>
          <w:rFonts w:ascii="宋体" w:hAnsi="宋体" w:cs="宋体"/>
          <w:color w:val="FF0000"/>
        </w:rPr>
        <w:t>//</w:t>
      </w:r>
      <w:r w:rsidRPr="00BB6ED5">
        <w:rPr>
          <w:rFonts w:ascii="宋体" w:hAnsi="宋体" w:cs="宋体" w:hint="eastAsia"/>
          <w:color w:val="FF0000"/>
        </w:rPr>
        <w:t>每空一分</w:t>
      </w:r>
    </w:p>
    <w:p w:rsidR="005A2BD5" w:rsidRDefault="005A2BD5" w:rsidP="00E05B3D">
      <w:r>
        <w:t>1)</w:t>
      </w:r>
    </w:p>
    <w:p w:rsidR="005A2BD5" w:rsidRDefault="005A2BD5" w:rsidP="00E05B3D">
      <w:r>
        <w:t>#include &lt;iostream.h&gt;</w:t>
      </w:r>
    </w:p>
    <w:p w:rsidR="005A2BD5" w:rsidRDefault="005A2BD5" w:rsidP="00E05B3D">
      <w:r>
        <w:t>class Fraction</w:t>
      </w:r>
    </w:p>
    <w:p w:rsidR="005A2BD5" w:rsidRDefault="005A2BD5" w:rsidP="00E05B3D">
      <w:r>
        <w:t>{</w:t>
      </w:r>
    </w:p>
    <w:p w:rsidR="005A2BD5" w:rsidRPr="00BB6ED5" w:rsidRDefault="005A2BD5" w:rsidP="00E05B3D">
      <w:r>
        <w:tab/>
      </w:r>
      <w:r w:rsidRPr="00BB6ED5">
        <w:t>int a;</w:t>
      </w:r>
    </w:p>
    <w:p w:rsidR="005A2BD5" w:rsidRPr="00BB6ED5" w:rsidRDefault="005A2BD5" w:rsidP="00E05B3D">
      <w:r w:rsidRPr="00BB6ED5">
        <w:tab/>
        <w:t>int b;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public:</w:t>
      </w:r>
    </w:p>
    <w:p w:rsidR="005A2BD5" w:rsidRPr="00010C00" w:rsidRDefault="005A2BD5" w:rsidP="004F22F7">
      <w:pPr>
        <w:outlineLvl w:val="0"/>
        <w:rPr>
          <w:lang w:val="fr-FR"/>
        </w:rPr>
      </w:pPr>
      <w:r w:rsidRPr="00010C00">
        <w:rPr>
          <w:lang w:val="fr-FR"/>
        </w:rPr>
        <w:tab/>
        <w:t>Fraction(int x=0,int y=0):</w:t>
      </w:r>
      <w:r>
        <w:rPr>
          <w:lang w:val="fr-FR"/>
        </w:rPr>
        <w:t xml:space="preserve"> </w:t>
      </w:r>
      <w:r w:rsidRPr="005B63FB">
        <w:rPr>
          <w:color w:val="FF0000"/>
          <w:u w:val="single"/>
          <w:lang w:val="fr-FR"/>
        </w:rPr>
        <w:t>a(x)</w:t>
      </w:r>
      <w:r>
        <w:rPr>
          <w:color w:val="FF0000"/>
          <w:u w:val="single"/>
          <w:lang w:val="fr-FR"/>
        </w:rPr>
        <w:t xml:space="preserve"> , </w:t>
      </w:r>
      <w:r w:rsidRPr="005B63FB">
        <w:rPr>
          <w:color w:val="FF0000"/>
          <w:u w:val="single"/>
          <w:lang w:val="fr-FR"/>
        </w:rPr>
        <w:t>b(y)</w:t>
      </w:r>
      <w:r w:rsidRPr="00010C00">
        <w:rPr>
          <w:lang w:val="fr-FR"/>
        </w:rPr>
        <w:t>{}</w:t>
      </w:r>
    </w:p>
    <w:p w:rsidR="005A2BD5" w:rsidRDefault="005A2BD5" w:rsidP="005B63FB">
      <w:r w:rsidRPr="00010C00">
        <w:rPr>
          <w:lang w:val="fr-FR"/>
        </w:rPr>
        <w:tab/>
      </w:r>
      <w:r w:rsidRPr="005B63FB">
        <w:rPr>
          <w:color w:val="FF0000"/>
          <w:u w:val="single"/>
        </w:rPr>
        <w:t>friend Fraction</w:t>
      </w:r>
      <w:r>
        <w:t xml:space="preserve"> operator+(</w:t>
      </w:r>
      <w:r w:rsidRPr="005B63FB">
        <w:rPr>
          <w:color w:val="FF0000"/>
        </w:rPr>
        <w:t xml:space="preserve"> </w:t>
      </w:r>
      <w:r w:rsidRPr="005B63FB">
        <w:rPr>
          <w:color w:val="FF0000"/>
          <w:u w:val="single"/>
        </w:rPr>
        <w:t>const Fraction &amp;f1,</w:t>
      </w:r>
      <w:r>
        <w:rPr>
          <w:color w:val="FF0000"/>
          <w:u w:val="single"/>
        </w:rPr>
        <w:t xml:space="preserve"> </w:t>
      </w:r>
      <w:r w:rsidRPr="005B63FB">
        <w:rPr>
          <w:color w:val="FF0000"/>
          <w:u w:val="single"/>
        </w:rPr>
        <w:t>const Fraction &amp;f2</w:t>
      </w:r>
      <w:r>
        <w:t>);</w:t>
      </w:r>
    </w:p>
    <w:p w:rsidR="005A2BD5" w:rsidRDefault="005A2BD5" w:rsidP="005B63FB">
      <w:r>
        <w:tab/>
      </w:r>
      <w:r w:rsidRPr="005B63FB">
        <w:rPr>
          <w:color w:val="FF0000"/>
          <w:u w:val="single"/>
        </w:rPr>
        <w:t>friend ostream</w:t>
      </w:r>
      <w:r>
        <w:rPr>
          <w:color w:val="FF0000"/>
          <w:u w:val="single"/>
        </w:rPr>
        <w:t xml:space="preserve">&amp; </w:t>
      </w:r>
      <w:r>
        <w:t>operator&lt;&lt;(</w:t>
      </w:r>
      <w:r w:rsidRPr="005B63FB">
        <w:rPr>
          <w:color w:val="FF0000"/>
        </w:rPr>
        <w:t xml:space="preserve"> </w:t>
      </w:r>
      <w:r w:rsidRPr="005B63FB">
        <w:rPr>
          <w:color w:val="FF0000"/>
          <w:u w:val="single"/>
        </w:rPr>
        <w:t xml:space="preserve">ostream &amp;out, </w:t>
      </w:r>
      <w:r>
        <w:rPr>
          <w:color w:val="FF0000"/>
          <w:u w:val="single"/>
        </w:rPr>
        <w:t xml:space="preserve"> </w:t>
      </w:r>
      <w:r w:rsidRPr="005B63FB">
        <w:rPr>
          <w:color w:val="FF0000"/>
          <w:u w:val="single"/>
        </w:rPr>
        <w:t>const Fraction &amp;f</w:t>
      </w:r>
      <w:r>
        <w:t>);</w:t>
      </w:r>
    </w:p>
    <w:p w:rsidR="005A2BD5" w:rsidRPr="005B63FB" w:rsidRDefault="005A2BD5" w:rsidP="00E05B3D">
      <w:pPr>
        <w:rPr>
          <w:lang w:val="fr-FR"/>
        </w:rPr>
      </w:pPr>
      <w:r w:rsidRPr="005B63FB">
        <w:rPr>
          <w:lang w:val="fr-FR"/>
        </w:rPr>
        <w:t>};</w:t>
      </w:r>
    </w:p>
    <w:p w:rsidR="005A2BD5" w:rsidRPr="005B63FB" w:rsidRDefault="005A2BD5" w:rsidP="00E05B3D">
      <w:pPr>
        <w:rPr>
          <w:lang w:val="fr-FR"/>
        </w:rPr>
      </w:pPr>
      <w:r w:rsidRPr="005B63FB">
        <w:rPr>
          <w:lang w:val="fr-FR"/>
        </w:rPr>
        <w:t>void main()</w:t>
      </w:r>
    </w:p>
    <w:p w:rsidR="005A2BD5" w:rsidRPr="005B63FB" w:rsidRDefault="005A2BD5" w:rsidP="00E05B3D">
      <w:pPr>
        <w:rPr>
          <w:lang w:val="fr-FR"/>
        </w:rPr>
      </w:pPr>
      <w:r w:rsidRPr="005B63FB">
        <w:rPr>
          <w:lang w:val="fr-FR"/>
        </w:rPr>
        <w:t>{</w:t>
      </w:r>
    </w:p>
    <w:p w:rsidR="005A2BD5" w:rsidRPr="005B63FB" w:rsidRDefault="005A2BD5" w:rsidP="004F22F7">
      <w:pPr>
        <w:outlineLvl w:val="0"/>
        <w:rPr>
          <w:lang w:val="fr-FR"/>
        </w:rPr>
      </w:pPr>
      <w:r w:rsidRPr="005B63FB">
        <w:rPr>
          <w:lang w:val="fr-FR"/>
        </w:rPr>
        <w:tab/>
        <w:t>Fraction c1(2,5),c2(3,7);</w:t>
      </w:r>
    </w:p>
    <w:p w:rsidR="005A2BD5" w:rsidRPr="005B63FB" w:rsidRDefault="005A2BD5" w:rsidP="004F22F7">
      <w:pPr>
        <w:outlineLvl w:val="0"/>
        <w:rPr>
          <w:lang w:val="fr-FR"/>
        </w:rPr>
      </w:pPr>
      <w:r w:rsidRPr="005B63FB">
        <w:rPr>
          <w:lang w:val="fr-FR"/>
        </w:rPr>
        <w:tab/>
        <w:t>Fraction c3;</w:t>
      </w:r>
    </w:p>
    <w:p w:rsidR="005A2BD5" w:rsidRPr="00010C00" w:rsidRDefault="005A2BD5" w:rsidP="00E05B3D">
      <w:pPr>
        <w:rPr>
          <w:lang w:val="fr-FR"/>
        </w:rPr>
      </w:pPr>
      <w:r w:rsidRPr="005B63FB">
        <w:rPr>
          <w:lang w:val="fr-FR"/>
        </w:rPr>
        <w:tab/>
      </w:r>
      <w:r w:rsidRPr="00010C00">
        <w:rPr>
          <w:lang w:val="fr-FR"/>
        </w:rPr>
        <w:t>c3 = c1+c2;</w:t>
      </w:r>
    </w:p>
    <w:p w:rsidR="005A2BD5" w:rsidRPr="005B63FB" w:rsidRDefault="005A2BD5" w:rsidP="00E05B3D">
      <w:pPr>
        <w:rPr>
          <w:lang w:val="fr-FR"/>
        </w:rPr>
      </w:pPr>
      <w:r w:rsidRPr="00010C00">
        <w:rPr>
          <w:lang w:val="fr-FR"/>
        </w:rPr>
        <w:tab/>
      </w:r>
      <w:r w:rsidRPr="005B63FB">
        <w:rPr>
          <w:lang w:val="fr-FR"/>
        </w:rPr>
        <w:t>cout &lt;&lt; c3 &lt;&lt; endl;</w:t>
      </w:r>
    </w:p>
    <w:p w:rsidR="005A2BD5" w:rsidRDefault="005A2BD5" w:rsidP="00E05B3D">
      <w:r w:rsidRPr="005B63FB">
        <w:t>}</w:t>
      </w:r>
    </w:p>
    <w:p w:rsidR="005A2BD5" w:rsidRDefault="005A2BD5" w:rsidP="00E05B3D"/>
    <w:p w:rsidR="005A2BD5" w:rsidRPr="005B63FB" w:rsidRDefault="005A2BD5" w:rsidP="00E05B3D"/>
    <w:p w:rsidR="005A2BD5" w:rsidRDefault="005A2BD5" w:rsidP="00E05B3D">
      <w:r>
        <w:t>2</w:t>
      </w:r>
      <w:r>
        <w:rPr>
          <w:rFonts w:hint="eastAsia"/>
        </w:rPr>
        <w:t>）</w:t>
      </w:r>
    </w:p>
    <w:p w:rsidR="005A2BD5" w:rsidRDefault="005A2BD5" w:rsidP="00E05B3D">
      <w:r>
        <w:t>#include &lt;iostream&gt;</w:t>
      </w:r>
    </w:p>
    <w:p w:rsidR="005A2BD5" w:rsidRDefault="005A2BD5" w:rsidP="00E05B3D">
      <w:r>
        <w:t>using namespace std;</w:t>
      </w:r>
    </w:p>
    <w:p w:rsidR="005A2BD5" w:rsidRDefault="005A2BD5" w:rsidP="00E05B3D"/>
    <w:p w:rsidR="005A2BD5" w:rsidRDefault="005A2BD5" w:rsidP="00E05B3D">
      <w:r>
        <w:t>const int MAXSIZE = 3;</w:t>
      </w:r>
    </w:p>
    <w:p w:rsidR="005A2BD5" w:rsidRDefault="005A2BD5" w:rsidP="00E05B3D">
      <w:r>
        <w:t>class Empty{};</w:t>
      </w:r>
    </w:p>
    <w:p w:rsidR="005A2BD5" w:rsidRDefault="005A2BD5" w:rsidP="00E05B3D">
      <w:r>
        <w:t>class Full{};</w:t>
      </w:r>
    </w:p>
    <w:p w:rsidR="005A2BD5" w:rsidRDefault="005A2BD5" w:rsidP="00E05B3D"/>
    <w:p w:rsidR="005A2BD5" w:rsidRDefault="005A2BD5" w:rsidP="00E05B3D">
      <w:r>
        <w:t>template &lt;class T&gt;</w:t>
      </w:r>
    </w:p>
    <w:p w:rsidR="005A2BD5" w:rsidRDefault="005A2BD5" w:rsidP="00E05B3D">
      <w:r>
        <w:t>class Queue</w:t>
      </w:r>
    </w:p>
    <w:p w:rsidR="005A2BD5" w:rsidRDefault="005A2BD5" w:rsidP="00E05B3D">
      <w:r>
        <w:t>{</w:t>
      </w:r>
    </w:p>
    <w:p w:rsidR="005A2BD5" w:rsidRDefault="005A2BD5" w:rsidP="004F22F7">
      <w:pPr>
        <w:outlineLvl w:val="0"/>
      </w:pPr>
      <w:r>
        <w:tab/>
        <w:t>T *m_data;</w:t>
      </w:r>
      <w:r w:rsidRPr="00C75915">
        <w:t xml:space="preserve"> </w:t>
      </w:r>
      <w:r w:rsidRPr="00100B24">
        <w:t>//dynami</w:t>
      </w:r>
      <w:r>
        <w:t>cally allocated array of T</w:t>
      </w:r>
    </w:p>
    <w:p w:rsidR="005A2BD5" w:rsidRDefault="005A2BD5" w:rsidP="00E05B3D">
      <w:r>
        <w:tab/>
        <w:t>int m_front;</w:t>
      </w:r>
      <w:r w:rsidRPr="00C75915">
        <w:t xml:space="preserve"> </w:t>
      </w:r>
      <w:r w:rsidRPr="00100B24">
        <w:t>//head of the queue</w:t>
      </w:r>
    </w:p>
    <w:p w:rsidR="005A2BD5" w:rsidRDefault="005A2BD5" w:rsidP="00E05B3D">
      <w:r>
        <w:tab/>
        <w:t>int m_rear;</w:t>
      </w:r>
      <w:r w:rsidRPr="00C75915">
        <w:t xml:space="preserve"> </w:t>
      </w:r>
      <w:r w:rsidRPr="00100B24">
        <w:t>//tail of the queue</w:t>
      </w:r>
    </w:p>
    <w:p w:rsidR="005A2BD5" w:rsidRDefault="005A2BD5" w:rsidP="00E05B3D">
      <w:r>
        <w:tab/>
        <w:t>int m_size;</w:t>
      </w:r>
      <w:r w:rsidRPr="00C75915">
        <w:t xml:space="preserve"> </w:t>
      </w:r>
      <w:r w:rsidRPr="00100B24">
        <w:t>//Size of the queue</w:t>
      </w:r>
    </w:p>
    <w:p w:rsidR="005A2BD5" w:rsidRDefault="005A2BD5" w:rsidP="00E05B3D">
      <w:r>
        <w:tab/>
        <w:t>int m_number;</w:t>
      </w:r>
      <w:r w:rsidRPr="00C75915">
        <w:t xml:space="preserve"> </w:t>
      </w:r>
      <w:r w:rsidRPr="00100B24">
        <w:t>//number of elements in the current queue</w:t>
      </w:r>
    </w:p>
    <w:p w:rsidR="005A2BD5" w:rsidRDefault="005A2BD5" w:rsidP="00E05B3D">
      <w:r>
        <w:t>public:</w:t>
      </w:r>
    </w:p>
    <w:p w:rsidR="005A2BD5" w:rsidRDefault="005A2BD5" w:rsidP="004F22F7">
      <w:pPr>
        <w:outlineLvl w:val="0"/>
      </w:pPr>
      <w:r>
        <w:tab/>
        <w:t>Queue(int size = MAXSIZE){</w:t>
      </w:r>
    </w:p>
    <w:p w:rsidR="005A2BD5" w:rsidRDefault="005A2BD5" w:rsidP="00E05B3D">
      <w:r>
        <w:tab/>
      </w:r>
      <w:r>
        <w:tab/>
        <w:t>m_size = size;</w:t>
      </w:r>
    </w:p>
    <w:p w:rsidR="005A2BD5" w:rsidRDefault="005A2BD5" w:rsidP="00E05B3D">
      <w:r>
        <w:tab/>
      </w:r>
      <w:r>
        <w:tab/>
        <w:t>m_number = 0;</w:t>
      </w:r>
    </w:p>
    <w:p w:rsidR="005A2BD5" w:rsidRDefault="005A2BD5" w:rsidP="00E05B3D">
      <w:r>
        <w:tab/>
      </w:r>
      <w:r>
        <w:tab/>
        <w:t>m_front = m_rear = 0;</w:t>
      </w:r>
    </w:p>
    <w:p w:rsidR="005A2BD5" w:rsidRPr="005B63FB" w:rsidRDefault="005A2BD5" w:rsidP="005B63FB">
      <w:pPr>
        <w:rPr>
          <w:u w:val="single"/>
        </w:rPr>
      </w:pPr>
      <w:r>
        <w:tab/>
      </w:r>
      <w:r>
        <w:tab/>
        <w:t>m_data =</w:t>
      </w:r>
      <w:r w:rsidRPr="005B63FB">
        <w:rPr>
          <w:color w:val="FF0000"/>
        </w:rPr>
        <w:t xml:space="preserve"> </w:t>
      </w:r>
      <w:r w:rsidRPr="005B63FB">
        <w:rPr>
          <w:color w:val="FF0000"/>
          <w:u w:val="single"/>
        </w:rPr>
        <w:t>new T[m_size];</w:t>
      </w:r>
    </w:p>
    <w:p w:rsidR="005A2BD5" w:rsidRDefault="005A2BD5" w:rsidP="00E05B3D">
      <w:r>
        <w:tab/>
        <w:t>}</w:t>
      </w:r>
    </w:p>
    <w:p w:rsidR="005A2BD5" w:rsidRDefault="005A2BD5" w:rsidP="00E05B3D">
      <w:r>
        <w:tab/>
        <w:t>~Queue(){</w:t>
      </w:r>
    </w:p>
    <w:p w:rsidR="005A2BD5" w:rsidRPr="005B63FB" w:rsidRDefault="005A2BD5" w:rsidP="005B63FB">
      <w:pPr>
        <w:rPr>
          <w:color w:val="FF0000"/>
        </w:rPr>
      </w:pPr>
      <w:r>
        <w:tab/>
      </w:r>
      <w:r>
        <w:tab/>
        <w:t xml:space="preserve">delete </w:t>
      </w:r>
      <w:r w:rsidRPr="005B63FB">
        <w:rPr>
          <w:color w:val="FF0000"/>
          <w:u w:val="single"/>
        </w:rPr>
        <w:t>[] m_data;</w:t>
      </w:r>
    </w:p>
    <w:p w:rsidR="005A2BD5" w:rsidRDefault="005A2BD5" w:rsidP="00E05B3D">
      <w:r>
        <w:tab/>
        <w:t>}</w:t>
      </w:r>
    </w:p>
    <w:p w:rsidR="005A2BD5" w:rsidRDefault="005A2BD5" w:rsidP="004F22F7">
      <w:pPr>
        <w:outlineLvl w:val="0"/>
      </w:pPr>
      <w:r>
        <w:tab/>
        <w:t xml:space="preserve">Queue( </w:t>
      </w:r>
      <w:r w:rsidRPr="005B63FB">
        <w:rPr>
          <w:color w:val="FF0000"/>
          <w:u w:val="single"/>
        </w:rPr>
        <w:t>const Queue &amp;</w:t>
      </w:r>
      <w:r>
        <w:t xml:space="preserve"> q){</w:t>
      </w:r>
    </w:p>
    <w:p w:rsidR="005A2BD5" w:rsidRDefault="005A2BD5" w:rsidP="00E05B3D">
      <w:r>
        <w:tab/>
      </w:r>
      <w:r>
        <w:tab/>
        <w:t>m_size = q.m_size;</w:t>
      </w:r>
    </w:p>
    <w:p w:rsidR="005A2BD5" w:rsidRDefault="005A2BD5" w:rsidP="00E05B3D">
      <w:r>
        <w:tab/>
      </w:r>
      <w:r>
        <w:tab/>
        <w:t>m_number = q.m_number;</w:t>
      </w:r>
    </w:p>
    <w:p w:rsidR="005A2BD5" w:rsidRPr="00010C00" w:rsidRDefault="005A2BD5" w:rsidP="00E05B3D">
      <w:pPr>
        <w:rPr>
          <w:lang w:val="fr-FR"/>
        </w:rPr>
      </w:pPr>
      <w:r>
        <w:tab/>
      </w:r>
      <w:r>
        <w:tab/>
      </w:r>
      <w:r w:rsidRPr="00010C00">
        <w:rPr>
          <w:lang w:val="fr-FR"/>
        </w:rPr>
        <w:t>m_front = q.m_front;</w:t>
      </w:r>
    </w:p>
    <w:p w:rsidR="005A2BD5" w:rsidRDefault="005A2BD5" w:rsidP="00E05B3D">
      <w:r w:rsidRPr="00010C00">
        <w:rPr>
          <w:lang w:val="fr-FR"/>
        </w:rPr>
        <w:tab/>
      </w:r>
      <w:r w:rsidRPr="00010C00">
        <w:rPr>
          <w:lang w:val="fr-FR"/>
        </w:rPr>
        <w:tab/>
      </w:r>
      <w:r>
        <w:t>m_rear = q.m_rear;</w:t>
      </w:r>
    </w:p>
    <w:p w:rsidR="005A2BD5" w:rsidRDefault="005A2BD5" w:rsidP="005B63FB">
      <w:r>
        <w:tab/>
      </w:r>
      <w:r>
        <w:tab/>
        <w:t xml:space="preserve">m_data =  </w:t>
      </w:r>
      <w:r w:rsidRPr="005B63FB">
        <w:rPr>
          <w:color w:val="FF0000"/>
          <w:u w:val="single"/>
        </w:rPr>
        <w:t>new T[m_size];</w:t>
      </w:r>
    </w:p>
    <w:p w:rsidR="005A2BD5" w:rsidRDefault="005A2BD5" w:rsidP="005B63FB">
      <w:r>
        <w:tab/>
      </w:r>
      <w:r>
        <w:tab/>
        <w:t>memcpy(</w:t>
      </w:r>
      <w:r w:rsidRPr="005B63FB">
        <w:rPr>
          <w:color w:val="auto"/>
        </w:rPr>
        <w:t>m_data,q.m_data,sizeof(T)*m_size);</w:t>
      </w:r>
    </w:p>
    <w:p w:rsidR="005A2BD5" w:rsidRDefault="005A2BD5" w:rsidP="00E05B3D">
      <w:r>
        <w:tab/>
        <w:t>}</w:t>
      </w:r>
    </w:p>
    <w:p w:rsidR="005A2BD5" w:rsidRDefault="005A2BD5" w:rsidP="00E05B3D">
      <w:r>
        <w:tab/>
        <w:t>void EnQueue(const T &amp;t);</w:t>
      </w:r>
      <w:r w:rsidRPr="00677992">
        <w:t xml:space="preserve"> </w:t>
      </w:r>
      <w:r>
        <w:t xml:space="preserve"> </w:t>
      </w:r>
      <w:r w:rsidRPr="00100B24">
        <w:t xml:space="preserve">//append the </w:t>
      </w:r>
      <w:r>
        <w:t>element</w:t>
      </w:r>
      <w:r w:rsidRPr="00100B24">
        <w:t xml:space="preserve"> </w:t>
      </w:r>
      <w:r>
        <w:t xml:space="preserve">at </w:t>
      </w:r>
      <w:r w:rsidRPr="00100B24">
        <w:t xml:space="preserve">the </w:t>
      </w:r>
      <w:r>
        <w:t xml:space="preserve">tail </w:t>
      </w:r>
      <w:r w:rsidRPr="00100B24">
        <w:t>of queue</w:t>
      </w:r>
    </w:p>
    <w:p w:rsidR="005A2BD5" w:rsidRDefault="005A2BD5" w:rsidP="004F22F7">
      <w:pPr>
        <w:outlineLvl w:val="0"/>
      </w:pPr>
      <w:r>
        <w:tab/>
        <w:t xml:space="preserve">T DeQueue(); </w:t>
      </w:r>
      <w:r w:rsidRPr="00100B24">
        <w:t>//</w:t>
      </w:r>
      <w:r>
        <w:t>remove</w:t>
      </w:r>
      <w:r w:rsidRPr="00100B24">
        <w:t xml:space="preserve"> the head element of the queue</w:t>
      </w:r>
    </w:p>
    <w:p w:rsidR="005A2BD5" w:rsidRDefault="005A2BD5" w:rsidP="005B63FB">
      <w:r>
        <w:tab/>
        <w:t xml:space="preserve">bool isFull() </w:t>
      </w:r>
      <w:r w:rsidRPr="005B63FB">
        <w:rPr>
          <w:color w:val="FF0000"/>
          <w:u w:val="single"/>
        </w:rPr>
        <w:t>const</w:t>
      </w:r>
      <w:r w:rsidRPr="005B63FB">
        <w:rPr>
          <w:u w:val="single"/>
        </w:rPr>
        <w:t xml:space="preserve"> </w:t>
      </w:r>
      <w:r>
        <w:t xml:space="preserve"> {</w:t>
      </w:r>
      <w:r>
        <w:tab/>
        <w:t xml:space="preserve">return  </w:t>
      </w:r>
      <w:r w:rsidRPr="005B63FB">
        <w:rPr>
          <w:color w:val="FF0000"/>
          <w:u w:val="single"/>
        </w:rPr>
        <w:t>m_number == m_size;</w:t>
      </w:r>
      <w:r>
        <w:tab/>
        <w:t>}</w:t>
      </w:r>
    </w:p>
    <w:p w:rsidR="005A2BD5" w:rsidRDefault="005A2BD5" w:rsidP="005B63FB">
      <w:r>
        <w:tab/>
        <w:t xml:space="preserve">bool isEmpty() </w:t>
      </w:r>
      <w:r w:rsidRPr="005B63FB">
        <w:rPr>
          <w:color w:val="FF0000"/>
          <w:u w:val="single"/>
        </w:rPr>
        <w:t>const</w:t>
      </w:r>
      <w:r>
        <w:t xml:space="preserve">  {</w:t>
      </w:r>
      <w:r>
        <w:tab/>
        <w:t xml:space="preserve">return </w:t>
      </w:r>
      <w:r w:rsidRPr="005B63FB">
        <w:rPr>
          <w:u w:val="single"/>
        </w:rPr>
        <w:t xml:space="preserve"> </w:t>
      </w:r>
      <w:r w:rsidRPr="005B63FB">
        <w:rPr>
          <w:color w:val="FF0000"/>
          <w:u w:val="single"/>
        </w:rPr>
        <w:t>m_number == 0;</w:t>
      </w:r>
      <w:r>
        <w:tab/>
        <w:t>}</w:t>
      </w:r>
    </w:p>
    <w:p w:rsidR="005A2BD5" w:rsidRDefault="005A2BD5" w:rsidP="00E05B3D">
      <w:r>
        <w:t>};</w:t>
      </w:r>
    </w:p>
    <w:p w:rsidR="005A2BD5" w:rsidRDefault="005A2BD5" w:rsidP="00E05B3D"/>
    <w:p w:rsidR="005A2BD5" w:rsidRPr="00100B24" w:rsidRDefault="005A2BD5" w:rsidP="00E05B3D">
      <w:r>
        <w:t xml:space="preserve">//The dynamic array </w:t>
      </w:r>
      <w:r w:rsidRPr="00085C14">
        <w:rPr>
          <w:i/>
        </w:rPr>
        <w:t>data</w:t>
      </w:r>
      <w:r>
        <w:t xml:space="preserve"> will be a circular queue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template &lt;class T&gt;</w:t>
      </w:r>
    </w:p>
    <w:p w:rsidR="005A2BD5" w:rsidRPr="00010C00" w:rsidRDefault="005A2BD5" w:rsidP="005B63FB">
      <w:pPr>
        <w:rPr>
          <w:lang w:val="fr-FR"/>
        </w:rPr>
      </w:pPr>
      <w:r w:rsidRPr="00010C00">
        <w:rPr>
          <w:lang w:val="fr-FR"/>
        </w:rPr>
        <w:t>void</w:t>
      </w:r>
      <w:r w:rsidRPr="005B63FB">
        <w:rPr>
          <w:u w:val="single"/>
          <w:lang w:val="fr-FR"/>
        </w:rPr>
        <w:t xml:space="preserve">  </w:t>
      </w:r>
      <w:r w:rsidRPr="005B63FB">
        <w:rPr>
          <w:color w:val="FF0000"/>
          <w:u w:val="single"/>
          <w:lang w:val="fr-FR"/>
        </w:rPr>
        <w:t xml:space="preserve">Queue&lt;T&gt;::  </w:t>
      </w:r>
      <w:r w:rsidRPr="00010C00">
        <w:rPr>
          <w:lang w:val="fr-FR"/>
        </w:rPr>
        <w:t>EnQueue(const T &amp;t)</w:t>
      </w:r>
    </w:p>
    <w:p w:rsidR="005A2BD5" w:rsidRDefault="005A2BD5" w:rsidP="00E05B3D">
      <w:r>
        <w:t>{</w:t>
      </w:r>
    </w:p>
    <w:p w:rsidR="005A2BD5" w:rsidRDefault="005A2BD5" w:rsidP="00E05B3D">
      <w:r>
        <w:tab/>
        <w:t>if (isFull())</w:t>
      </w:r>
    </w:p>
    <w:p w:rsidR="005A2BD5" w:rsidRDefault="005A2BD5" w:rsidP="005B63FB">
      <w:r>
        <w:tab/>
      </w:r>
      <w:r w:rsidRPr="005B63FB">
        <w:rPr>
          <w:color w:val="FF0000"/>
          <w:u w:val="single"/>
        </w:rPr>
        <w:tab/>
        <w:t xml:space="preserve">throw   </w:t>
      </w:r>
      <w:r>
        <w:t>Full();</w:t>
      </w:r>
    </w:p>
    <w:p w:rsidR="005A2BD5" w:rsidRDefault="005A2BD5" w:rsidP="005B63FB">
      <w:r>
        <w:tab/>
        <w:t>m_data[m_rear++] = t;</w:t>
      </w:r>
    </w:p>
    <w:p w:rsidR="005A2BD5" w:rsidRDefault="005A2BD5" w:rsidP="00E05B3D">
      <w:r>
        <w:tab/>
        <w:t>m_number++;</w:t>
      </w:r>
    </w:p>
    <w:p w:rsidR="005A2BD5" w:rsidRDefault="005A2BD5" w:rsidP="005B63FB">
      <w:r>
        <w:tab/>
        <w:t>if (</w:t>
      </w:r>
      <w:r w:rsidRPr="005B63FB">
        <w:rPr>
          <w:color w:val="FF0000"/>
          <w:u w:val="single"/>
        </w:rPr>
        <w:t xml:space="preserve">   m_rear == m_size   </w:t>
      </w:r>
      <w:r>
        <w:t>)</w:t>
      </w:r>
    </w:p>
    <w:p w:rsidR="005A2BD5" w:rsidRDefault="005A2BD5" w:rsidP="00E05B3D">
      <w:r>
        <w:tab/>
      </w:r>
      <w:r>
        <w:tab/>
        <w:t>m_rear = 0;</w:t>
      </w:r>
    </w:p>
    <w:p w:rsidR="005A2BD5" w:rsidRPr="005B63FB" w:rsidRDefault="005A2BD5" w:rsidP="00E05B3D">
      <w:r w:rsidRPr="005B63FB">
        <w:t>}</w:t>
      </w:r>
    </w:p>
    <w:p w:rsidR="005A2BD5" w:rsidRPr="005B63FB" w:rsidRDefault="005A2BD5" w:rsidP="00E05B3D"/>
    <w:p w:rsidR="005A2BD5" w:rsidRPr="005B63FB" w:rsidRDefault="005A2BD5" w:rsidP="00E05B3D">
      <w:r w:rsidRPr="005B63FB">
        <w:t>template &lt;class T&gt;</w:t>
      </w:r>
    </w:p>
    <w:p w:rsidR="005A2BD5" w:rsidRPr="00010C00" w:rsidRDefault="005A2BD5" w:rsidP="005B63FB">
      <w:pPr>
        <w:rPr>
          <w:lang w:val="fr-FR"/>
        </w:rPr>
      </w:pPr>
      <w:r w:rsidRPr="00010C00">
        <w:rPr>
          <w:lang w:val="fr-FR"/>
        </w:rPr>
        <w:t xml:space="preserve">T </w:t>
      </w:r>
      <w:r w:rsidRPr="005B63FB">
        <w:rPr>
          <w:u w:val="single"/>
          <w:lang w:val="fr-FR"/>
        </w:rPr>
        <w:t xml:space="preserve">  </w:t>
      </w:r>
      <w:r w:rsidRPr="005B63FB">
        <w:rPr>
          <w:color w:val="FF0000"/>
          <w:u w:val="single"/>
          <w:lang w:val="fr-FR"/>
        </w:rPr>
        <w:t xml:space="preserve">Queue&lt;T&gt;::  </w:t>
      </w:r>
      <w:r w:rsidRPr="00010C00">
        <w:rPr>
          <w:lang w:val="fr-FR"/>
        </w:rPr>
        <w:t>DeQueue(){</w:t>
      </w:r>
    </w:p>
    <w:p w:rsidR="005A2BD5" w:rsidRPr="005B63FB" w:rsidRDefault="005A2BD5" w:rsidP="00E05B3D">
      <w:pPr>
        <w:rPr>
          <w:lang w:val="fr-FR"/>
        </w:rPr>
      </w:pPr>
      <w:r w:rsidRPr="00010C00">
        <w:rPr>
          <w:lang w:val="fr-FR"/>
        </w:rPr>
        <w:tab/>
      </w:r>
      <w:r w:rsidRPr="005B63FB">
        <w:rPr>
          <w:lang w:val="fr-FR"/>
        </w:rPr>
        <w:t>if (isEmpty())</w:t>
      </w:r>
    </w:p>
    <w:p w:rsidR="005A2BD5" w:rsidRDefault="005A2BD5" w:rsidP="005B63FB">
      <w:r w:rsidRPr="005B63FB">
        <w:rPr>
          <w:lang w:val="fr-FR"/>
        </w:rPr>
        <w:tab/>
      </w:r>
      <w:r w:rsidRPr="005B63FB">
        <w:rPr>
          <w:lang w:val="fr-FR"/>
        </w:rPr>
        <w:tab/>
      </w:r>
      <w:r w:rsidRPr="005B63FB">
        <w:rPr>
          <w:color w:val="FF0000"/>
          <w:u w:val="single"/>
          <w:lang w:val="fr-FR"/>
        </w:rPr>
        <w:tab/>
      </w:r>
      <w:r w:rsidRPr="005B63FB">
        <w:rPr>
          <w:color w:val="FF0000"/>
          <w:u w:val="single"/>
        </w:rPr>
        <w:t xml:space="preserve">throw   </w:t>
      </w:r>
      <w:r>
        <w:t>Empty();</w:t>
      </w:r>
    </w:p>
    <w:p w:rsidR="005A2BD5" w:rsidRDefault="005A2BD5" w:rsidP="004F22F7">
      <w:pPr>
        <w:outlineLvl w:val="0"/>
      </w:pPr>
      <w:r>
        <w:tab/>
        <w:t>T  t = m_data[m_front];</w:t>
      </w:r>
    </w:p>
    <w:p w:rsidR="005A2BD5" w:rsidRDefault="005A2BD5" w:rsidP="005B63FB">
      <w:r>
        <w:tab/>
        <w:t>if (</w:t>
      </w:r>
      <w:r w:rsidRPr="005B63FB">
        <w:rPr>
          <w:color w:val="FF0000"/>
          <w:u w:val="single"/>
        </w:rPr>
        <w:t xml:space="preserve">    ++m_front  </w:t>
      </w:r>
      <w:r>
        <w:t>== m_size)</w:t>
      </w:r>
    </w:p>
    <w:p w:rsidR="005A2BD5" w:rsidRDefault="005A2BD5" w:rsidP="00E05B3D">
      <w:r>
        <w:tab/>
      </w:r>
      <w:r>
        <w:tab/>
        <w:t>m_front = 0;</w:t>
      </w:r>
    </w:p>
    <w:p w:rsidR="005A2BD5" w:rsidRDefault="005A2BD5" w:rsidP="00E05B3D">
      <w:r>
        <w:tab/>
        <w:t>m_number--;</w:t>
      </w:r>
    </w:p>
    <w:p w:rsidR="005A2BD5" w:rsidRDefault="005A2BD5" w:rsidP="00E05B3D">
      <w:r>
        <w:tab/>
        <w:t>return t;</w:t>
      </w:r>
    </w:p>
    <w:p w:rsidR="005A2BD5" w:rsidRPr="005B63FB" w:rsidRDefault="005A2BD5" w:rsidP="00E05B3D">
      <w:pPr>
        <w:rPr>
          <w:lang w:val="fr-FR"/>
        </w:rPr>
      </w:pPr>
      <w:r w:rsidRPr="005B63FB">
        <w:rPr>
          <w:lang w:val="fr-FR"/>
        </w:rPr>
        <w:t>}</w:t>
      </w:r>
    </w:p>
    <w:p w:rsidR="005A2BD5" w:rsidRPr="005B63FB" w:rsidRDefault="005A2BD5" w:rsidP="00E05B3D">
      <w:pPr>
        <w:rPr>
          <w:lang w:val="fr-FR"/>
        </w:rPr>
      </w:pPr>
    </w:p>
    <w:p w:rsidR="005A2BD5" w:rsidRPr="001938BF" w:rsidRDefault="005A2BD5" w:rsidP="00E05B3D">
      <w:pPr>
        <w:rPr>
          <w:lang w:val="fr-FR"/>
        </w:rPr>
      </w:pPr>
      <w:r w:rsidRPr="001938BF">
        <w:rPr>
          <w:lang w:val="fr-FR"/>
        </w:rPr>
        <w:t>void F(Queue&lt;int&gt; queue)</w:t>
      </w:r>
    </w:p>
    <w:p w:rsidR="005A2BD5" w:rsidRPr="005B63FB" w:rsidRDefault="005A2BD5" w:rsidP="00E05B3D">
      <w:pPr>
        <w:rPr>
          <w:lang w:val="fr-FR"/>
        </w:rPr>
      </w:pPr>
      <w:r w:rsidRPr="005B63FB">
        <w:rPr>
          <w:lang w:val="fr-FR"/>
        </w:rPr>
        <w:t>{</w:t>
      </w:r>
    </w:p>
    <w:p w:rsidR="005A2BD5" w:rsidRPr="001938BF" w:rsidRDefault="005A2BD5" w:rsidP="00E05B3D">
      <w:pPr>
        <w:rPr>
          <w:lang w:val="fr-FR"/>
        </w:rPr>
      </w:pPr>
      <w:r w:rsidRPr="005B63FB">
        <w:rPr>
          <w:lang w:val="fr-FR"/>
        </w:rPr>
        <w:tab/>
      </w:r>
      <w:r w:rsidRPr="001938BF">
        <w:rPr>
          <w:lang w:val="fr-FR"/>
        </w:rPr>
        <w:t>queue.EnQueue(35),queue.EnQueue(62),queue.EnQueue(55);</w:t>
      </w:r>
    </w:p>
    <w:p w:rsidR="005A2BD5" w:rsidRPr="00010C00" w:rsidRDefault="005A2BD5" w:rsidP="00E05B3D">
      <w:pPr>
        <w:rPr>
          <w:lang w:val="fr-FR"/>
        </w:rPr>
      </w:pPr>
      <w:r w:rsidRPr="001938BF">
        <w:rPr>
          <w:lang w:val="fr-FR"/>
        </w:rPr>
        <w:tab/>
      </w:r>
      <w:r w:rsidRPr="00010C00">
        <w:rPr>
          <w:lang w:val="fr-FR"/>
        </w:rPr>
        <w:t>queue.DeQueue(),queue.EnQueue(111);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ab/>
        <w:t>cout &lt;&lt; queue.DeQueue() &lt;&lt; endl;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ab/>
        <w:t>cout &lt;&lt; queue.DeQueue() &lt;&lt; endl;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ab/>
        <w:t>cout &lt;&lt; queue.DeQueue() &lt;&lt; endl;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}</w:t>
      </w:r>
    </w:p>
    <w:p w:rsidR="005A2BD5" w:rsidRPr="00010C00" w:rsidRDefault="005A2BD5" w:rsidP="00E05B3D">
      <w:pPr>
        <w:rPr>
          <w:lang w:val="fr-FR"/>
        </w:rPr>
      </w:pP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void main()</w:t>
      </w:r>
    </w:p>
    <w:p w:rsidR="005A2BD5" w:rsidRPr="00010C00" w:rsidRDefault="005A2BD5" w:rsidP="00E05B3D">
      <w:pPr>
        <w:rPr>
          <w:lang w:val="fr-FR"/>
        </w:rPr>
      </w:pPr>
      <w:r w:rsidRPr="00010C00">
        <w:rPr>
          <w:lang w:val="fr-FR"/>
        </w:rPr>
        <w:t>{</w:t>
      </w:r>
    </w:p>
    <w:p w:rsidR="005A2BD5" w:rsidRPr="00010C00" w:rsidRDefault="005A2BD5" w:rsidP="004F22F7">
      <w:pPr>
        <w:outlineLvl w:val="0"/>
        <w:rPr>
          <w:lang w:val="fr-FR"/>
        </w:rPr>
      </w:pPr>
      <w:r w:rsidRPr="00010C00">
        <w:rPr>
          <w:lang w:val="fr-FR"/>
        </w:rPr>
        <w:tab/>
        <w:t>Queue</w:t>
      </w:r>
      <w:r w:rsidRPr="005B63FB">
        <w:rPr>
          <w:color w:val="FF0000"/>
          <w:u w:val="single"/>
          <w:lang w:val="fr-FR"/>
        </w:rPr>
        <w:t xml:space="preserve">  &lt;int&gt;  </w:t>
      </w:r>
      <w:r w:rsidRPr="00010C00">
        <w:rPr>
          <w:lang w:val="fr-FR"/>
        </w:rPr>
        <w:t>queue;</w:t>
      </w:r>
    </w:p>
    <w:p w:rsidR="005A2BD5" w:rsidRPr="005B63FB" w:rsidRDefault="005A2BD5" w:rsidP="00E05B3D">
      <w:r w:rsidRPr="00010C00">
        <w:rPr>
          <w:lang w:val="fr-FR"/>
        </w:rPr>
        <w:tab/>
      </w:r>
      <w:r w:rsidRPr="005B63FB">
        <w:t>try{</w:t>
      </w:r>
    </w:p>
    <w:p w:rsidR="005A2BD5" w:rsidRDefault="005A2BD5" w:rsidP="004F22F7">
      <w:pPr>
        <w:outlineLvl w:val="0"/>
      </w:pPr>
      <w:r w:rsidRPr="005B63FB">
        <w:tab/>
      </w:r>
      <w:r w:rsidRPr="005B63FB">
        <w:tab/>
      </w:r>
      <w:r>
        <w:t>F(queue);</w:t>
      </w:r>
    </w:p>
    <w:p w:rsidR="005A2BD5" w:rsidRDefault="005A2BD5" w:rsidP="00E05B3D">
      <w:r>
        <w:tab/>
        <w:t>}</w:t>
      </w:r>
    </w:p>
    <w:p w:rsidR="005A2BD5" w:rsidRDefault="005A2BD5" w:rsidP="005B63FB">
      <w:r>
        <w:tab/>
      </w:r>
      <w:r w:rsidRPr="00385C0A">
        <w:rPr>
          <w:color w:val="FF0000"/>
          <w:u w:val="single"/>
        </w:rPr>
        <w:t xml:space="preserve">catch(Full)  </w:t>
      </w:r>
      <w:r>
        <w:t>{</w:t>
      </w:r>
    </w:p>
    <w:p w:rsidR="005A2BD5" w:rsidRDefault="005A2BD5" w:rsidP="00E05B3D">
      <w:r>
        <w:tab/>
      </w:r>
      <w:r>
        <w:tab/>
        <w:t>cout &lt;&lt; "The queue is full." &lt;&lt; endl;</w:t>
      </w:r>
    </w:p>
    <w:p w:rsidR="005A2BD5" w:rsidRDefault="005A2BD5" w:rsidP="00E05B3D">
      <w:r>
        <w:tab/>
        <w:t>}</w:t>
      </w:r>
    </w:p>
    <w:p w:rsidR="005A2BD5" w:rsidRDefault="005A2BD5" w:rsidP="005B63FB">
      <w:r>
        <w:tab/>
      </w:r>
      <w:r w:rsidRPr="00385C0A">
        <w:rPr>
          <w:color w:val="FF0000"/>
          <w:u w:val="single"/>
        </w:rPr>
        <w:t>catch(Empty)</w:t>
      </w:r>
      <w:r>
        <w:t xml:space="preserve">  {</w:t>
      </w:r>
    </w:p>
    <w:p w:rsidR="005A2BD5" w:rsidRDefault="005A2BD5" w:rsidP="00E05B3D">
      <w:r>
        <w:tab/>
      </w:r>
      <w:r>
        <w:tab/>
        <w:t>cout &lt;&lt; "The queue is Empty." &lt;&lt; endl;</w:t>
      </w:r>
    </w:p>
    <w:p w:rsidR="005A2BD5" w:rsidRDefault="005A2BD5" w:rsidP="00E05B3D">
      <w:r>
        <w:tab/>
        <w:t>}</w:t>
      </w:r>
    </w:p>
    <w:p w:rsidR="005A2BD5" w:rsidRDefault="005A2BD5" w:rsidP="00E05B3D">
      <w:r>
        <w:t>}</w:t>
      </w:r>
    </w:p>
    <w:p w:rsidR="005A2BD5" w:rsidRDefault="005A2BD5" w:rsidP="00E05B3D"/>
    <w:p w:rsidR="005A2BD5" w:rsidRDefault="005A2BD5" w:rsidP="00E05B3D"/>
    <w:p w:rsidR="005A2BD5" w:rsidRPr="00A12F84" w:rsidRDefault="005A2BD5" w:rsidP="00E05B3D">
      <w:pPr>
        <w:rPr>
          <w:rFonts w:ascii="宋体"/>
        </w:rPr>
      </w:pPr>
      <w:r w:rsidRPr="00A12F84">
        <w:t>4</w:t>
      </w:r>
      <w:r w:rsidRPr="00A12F84">
        <w:rPr>
          <w:rFonts w:ascii="宋体" w:hAnsi="宋体"/>
        </w:rPr>
        <w:t xml:space="preserve">. </w:t>
      </w:r>
      <w:r w:rsidRPr="00A12F84">
        <w:t>Program Design</w:t>
      </w:r>
      <w:r w:rsidRPr="00A12F84">
        <w:rPr>
          <w:rFonts w:ascii="宋体" w:hAnsi="宋体" w:hint="eastAsia"/>
        </w:rPr>
        <w:t>（</w:t>
      </w:r>
      <w:r w:rsidRPr="00A12F84">
        <w:rPr>
          <w:rFonts w:ascii="宋体" w:hAnsi="宋体"/>
        </w:rPr>
        <w:t>25%</w:t>
      </w:r>
      <w:r w:rsidRPr="00A12F84">
        <w:rPr>
          <w:rFonts w:ascii="宋体" w:hAnsi="宋体" w:hint="eastAsia"/>
        </w:rPr>
        <w:t>）</w:t>
      </w:r>
    </w:p>
    <w:p w:rsidR="005A2BD5" w:rsidRDefault="005A2BD5" w:rsidP="00EF17E8">
      <w:r>
        <w:t xml:space="preserve">Programs use log libraries to write logs. Suppose we are writing a very simple log library that sends log message both to a log file and the console. To write logs to file, we already have implemented a class </w:t>
      </w:r>
      <w:r w:rsidRPr="001F33B7">
        <w:rPr>
          <w:rStyle w:val="Char"/>
        </w:rPr>
        <w:t>FileWriter</w:t>
      </w:r>
      <w:r>
        <w:t>:</w:t>
      </w:r>
    </w:p>
    <w:p w:rsidR="005A2BD5" w:rsidRPr="00810BE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rFonts w:eastAsia="Times New Roman"/>
          <w:sz w:val="18"/>
          <w:szCs w:val="18"/>
        </w:rPr>
        <w:t>class FileWriter</w:t>
      </w:r>
    </w:p>
    <w:p w:rsidR="005A2BD5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sz w:val="18"/>
          <w:szCs w:val="18"/>
        </w:rPr>
        <w:t>{</w:t>
      </w:r>
    </w:p>
    <w:p w:rsidR="005A2BD5" w:rsidRPr="00D43394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 xml:space="preserve">     public:</w:t>
      </w:r>
    </w:p>
    <w:p w:rsidR="005A2BD5" w:rsidRPr="00810BE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sz w:val="18"/>
          <w:szCs w:val="18"/>
        </w:rPr>
        <w:tab/>
      </w:r>
      <w:r w:rsidRPr="00810BEE">
        <w:rPr>
          <w:rFonts w:eastAsia="Times New Roman"/>
          <w:sz w:val="18"/>
          <w:szCs w:val="18"/>
        </w:rPr>
        <w:t xml:space="preserve">static void writeStringToFile(const </w:t>
      </w:r>
      <w:r>
        <w:rPr>
          <w:sz w:val="18"/>
          <w:szCs w:val="18"/>
        </w:rPr>
        <w:t>char *</w:t>
      </w:r>
      <w:r w:rsidRPr="00810BEE">
        <w:rPr>
          <w:rFonts w:eastAsia="Times New Roman"/>
          <w:sz w:val="18"/>
          <w:szCs w:val="18"/>
        </w:rPr>
        <w:t>strMessage)</w:t>
      </w:r>
      <w:r>
        <w:rPr>
          <w:sz w:val="18"/>
          <w:szCs w:val="18"/>
        </w:rPr>
        <w:t>;</w:t>
      </w:r>
    </w:p>
    <w:p w:rsidR="005A2BD5" w:rsidRPr="00810BE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sz w:val="18"/>
          <w:szCs w:val="18"/>
        </w:rPr>
        <w:t>}</w:t>
      </w:r>
      <w:r w:rsidRPr="00810BEE">
        <w:rPr>
          <w:rFonts w:eastAsia="Times New Roman"/>
          <w:sz w:val="18"/>
          <w:szCs w:val="18"/>
        </w:rPr>
        <w:t>;</w:t>
      </w:r>
    </w:p>
    <w:p w:rsidR="005A2BD5" w:rsidRDefault="005A2BD5" w:rsidP="00EF17E8">
      <w:r>
        <w:t xml:space="preserve">To display logs in console, we already have implemented a class </w:t>
      </w:r>
      <w:r w:rsidRPr="00AE6A53">
        <w:rPr>
          <w:rStyle w:val="Char"/>
        </w:rPr>
        <w:t>Console</w:t>
      </w:r>
      <w:r>
        <w:rPr>
          <w:rStyle w:val="Char"/>
        </w:rPr>
        <w:t>Displayer</w:t>
      </w:r>
      <w:r>
        <w:t>:</w:t>
      </w:r>
    </w:p>
    <w:p w:rsidR="005A2BD5" w:rsidRPr="00810BE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rFonts w:eastAsia="Times New Roman"/>
          <w:sz w:val="18"/>
          <w:szCs w:val="18"/>
        </w:rPr>
        <w:t>class ConsoleDisplayer</w:t>
      </w:r>
    </w:p>
    <w:p w:rsidR="005A2BD5" w:rsidRPr="00810BE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sz w:val="18"/>
          <w:szCs w:val="18"/>
        </w:rPr>
        <w:t>{</w:t>
      </w:r>
    </w:p>
    <w:p w:rsidR="005A2BD5" w:rsidRPr="00D43394" w:rsidRDefault="005A2BD5" w:rsidP="00D43394">
      <w:pPr>
        <w:pStyle w:val="a"/>
        <w:rPr>
          <w:sz w:val="18"/>
          <w:szCs w:val="18"/>
        </w:rPr>
      </w:pPr>
      <w:r>
        <w:rPr>
          <w:sz w:val="18"/>
          <w:szCs w:val="18"/>
        </w:rPr>
        <w:t xml:space="preserve">     public:</w:t>
      </w:r>
    </w:p>
    <w:p w:rsidR="005A2BD5" w:rsidRPr="00810BE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sz w:val="18"/>
          <w:szCs w:val="18"/>
        </w:rPr>
        <w:tab/>
      </w:r>
      <w:r w:rsidRPr="00810BEE">
        <w:rPr>
          <w:rFonts w:eastAsia="Times New Roman"/>
          <w:sz w:val="18"/>
          <w:szCs w:val="18"/>
        </w:rPr>
        <w:t xml:space="preserve">static void displayString(const </w:t>
      </w:r>
      <w:r>
        <w:rPr>
          <w:sz w:val="18"/>
          <w:szCs w:val="18"/>
        </w:rPr>
        <w:t>char *</w:t>
      </w:r>
      <w:r w:rsidRPr="00810BEE">
        <w:rPr>
          <w:rFonts w:eastAsia="Times New Roman"/>
          <w:sz w:val="18"/>
          <w:szCs w:val="18"/>
        </w:rPr>
        <w:t>strMessage)</w:t>
      </w:r>
      <w:r>
        <w:rPr>
          <w:sz w:val="18"/>
          <w:szCs w:val="18"/>
        </w:rPr>
        <w:t>;</w:t>
      </w:r>
    </w:p>
    <w:p w:rsidR="005A2BD5" w:rsidRPr="00810BE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810BEE">
        <w:rPr>
          <w:sz w:val="18"/>
          <w:szCs w:val="18"/>
        </w:rPr>
        <w:t>}</w:t>
      </w:r>
      <w:r w:rsidRPr="00810BEE">
        <w:rPr>
          <w:rFonts w:eastAsia="Times New Roman"/>
          <w:sz w:val="18"/>
          <w:szCs w:val="18"/>
        </w:rPr>
        <w:t>;</w:t>
      </w:r>
    </w:p>
    <w:p w:rsidR="005A2BD5" w:rsidRDefault="005A2BD5" w:rsidP="00EF17E8">
      <w:r>
        <w:t xml:space="preserve">Our log library contains four classes: </w:t>
      </w:r>
      <w:r w:rsidRPr="00AE6A53">
        <w:rPr>
          <w:rStyle w:val="Char"/>
        </w:rPr>
        <w:t>Logger</w:t>
      </w:r>
      <w:r>
        <w:t xml:space="preserve">, </w:t>
      </w:r>
      <w:r w:rsidRPr="00AE6A53">
        <w:rPr>
          <w:rStyle w:val="Char"/>
        </w:rPr>
        <w:t>LogAppender</w:t>
      </w:r>
      <w:r>
        <w:t xml:space="preserve">, </w:t>
      </w:r>
      <w:r w:rsidRPr="00AE6A53">
        <w:rPr>
          <w:rStyle w:val="Char"/>
        </w:rPr>
        <w:t>FileAppender</w:t>
      </w:r>
      <w:r>
        <w:t xml:space="preserve">, and </w:t>
      </w:r>
      <w:r w:rsidRPr="00AE6A53">
        <w:rPr>
          <w:rStyle w:val="Char"/>
        </w:rPr>
        <w:t>ConsoleAppender</w:t>
      </w:r>
      <w:r>
        <w:t xml:space="preserve">. </w:t>
      </w:r>
    </w:p>
    <w:p w:rsidR="005A2BD5" w:rsidRDefault="005A2BD5" w:rsidP="00EF17E8">
      <w:r w:rsidRPr="004E7DA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237pt;visibility:visible">
            <v:imagedata r:id="rId7" o:title=""/>
          </v:shape>
        </w:pict>
      </w:r>
    </w:p>
    <w:p w:rsidR="005A2BD5" w:rsidRDefault="005A2BD5" w:rsidP="00EF17E8">
      <w:r>
        <w:t>The</w:t>
      </w:r>
      <w:r w:rsidRPr="00810BEE">
        <w:rPr>
          <w:rStyle w:val="Char"/>
        </w:rPr>
        <w:t xml:space="preserve"> Logger</w:t>
      </w:r>
      <w:r>
        <w:rPr>
          <w:rStyle w:val="Char"/>
        </w:rPr>
        <w:t xml:space="preserve"> </w:t>
      </w:r>
      <w:r>
        <w:t xml:space="preserve">is used to write logs. The </w:t>
      </w:r>
      <w:r w:rsidRPr="00810BEE">
        <w:rPr>
          <w:rStyle w:val="Char"/>
        </w:rPr>
        <w:t>LogAppender</w:t>
      </w:r>
      <w:r>
        <w:t xml:space="preserve"> is an </w:t>
      </w:r>
      <w:r w:rsidRPr="00810BEE">
        <w:rPr>
          <w:i/>
        </w:rPr>
        <w:t>abstract</w:t>
      </w:r>
      <w:r>
        <w:t xml:space="preserve"> class which shall write log messages to files or consoles. The </w:t>
      </w:r>
      <w:r w:rsidRPr="00810BEE">
        <w:rPr>
          <w:rStyle w:val="Char"/>
        </w:rPr>
        <w:t>ConsoleAppender</w:t>
      </w:r>
      <w:r>
        <w:t xml:space="preserve"> inherits from </w:t>
      </w:r>
      <w:r w:rsidRPr="00810BEE">
        <w:rPr>
          <w:rStyle w:val="Char"/>
        </w:rPr>
        <w:t>LogAppender</w:t>
      </w:r>
      <w:r>
        <w:t xml:space="preserve"> and displays log messages in console using </w:t>
      </w:r>
      <w:r w:rsidRPr="00810BEE">
        <w:rPr>
          <w:rStyle w:val="Char"/>
        </w:rPr>
        <w:t>ConsoleDisplayer</w:t>
      </w:r>
      <w:r>
        <w:t xml:space="preserve">. The </w:t>
      </w:r>
      <w:r w:rsidRPr="00810BEE">
        <w:rPr>
          <w:rStyle w:val="Char"/>
        </w:rPr>
        <w:t>FileAppender</w:t>
      </w:r>
      <w:r>
        <w:t xml:space="preserve"> also inherits from </w:t>
      </w:r>
      <w:r w:rsidRPr="00810BEE">
        <w:rPr>
          <w:rStyle w:val="Char"/>
        </w:rPr>
        <w:t>LogAppender</w:t>
      </w:r>
      <w:r>
        <w:t xml:space="preserve"> but writes log messages to files using </w:t>
      </w:r>
      <w:r w:rsidRPr="00810BEE">
        <w:rPr>
          <w:rStyle w:val="Char"/>
        </w:rPr>
        <w:t>FileWriter</w:t>
      </w:r>
      <w:r>
        <w:t xml:space="preserve">. The </w:t>
      </w:r>
      <w:r w:rsidRPr="00AD7F1E">
        <w:rPr>
          <w:rStyle w:val="Char"/>
        </w:rPr>
        <w:t>Logger</w:t>
      </w:r>
      <w:r>
        <w:t xml:space="preserve"> can attach several </w:t>
      </w:r>
      <w:r w:rsidRPr="00AD7F1E">
        <w:rPr>
          <w:rStyle w:val="Char"/>
        </w:rPr>
        <w:t>LogAppenders</w:t>
      </w:r>
      <w:r>
        <w:t xml:space="preserve"> to record log messages to different targets at the same time.</w:t>
      </w:r>
    </w:p>
    <w:p w:rsidR="005A2BD5" w:rsidRDefault="005A2BD5" w:rsidP="004F22F7">
      <w:pPr>
        <w:outlineLvl w:val="0"/>
      </w:pPr>
      <w:r w:rsidRPr="00AD7F1E">
        <w:rPr>
          <w:rStyle w:val="Char"/>
        </w:rPr>
        <w:t>Logger</w:t>
      </w:r>
      <w:r>
        <w:t xml:space="preserve"> is declared as: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class Logger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{</w:t>
      </w:r>
    </w:p>
    <w:p w:rsidR="005A2BD5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public: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Logger() : m_count(0){}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</w:r>
      <w:r w:rsidRPr="00AD7F1E">
        <w:rPr>
          <w:sz w:val="18"/>
          <w:szCs w:val="18"/>
        </w:rPr>
        <w:tab/>
        <w:t>void addAppender(</w:t>
      </w:r>
      <w:r>
        <w:rPr>
          <w:sz w:val="18"/>
          <w:szCs w:val="18"/>
        </w:rPr>
        <w:t>Log</w:t>
      </w:r>
      <w:r w:rsidRPr="00AD7F1E">
        <w:rPr>
          <w:sz w:val="18"/>
          <w:szCs w:val="18"/>
        </w:rPr>
        <w:t>Appender *appender);</w:t>
      </w:r>
    </w:p>
    <w:p w:rsidR="005A2BD5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</w:r>
      <w:r w:rsidRPr="00AD7F1E">
        <w:rPr>
          <w:sz w:val="18"/>
          <w:szCs w:val="18"/>
        </w:rPr>
        <w:tab/>
        <w:t xml:space="preserve">void writeLog(const </w:t>
      </w:r>
      <w:r>
        <w:rPr>
          <w:sz w:val="18"/>
          <w:szCs w:val="18"/>
        </w:rPr>
        <w:t>char *</w:t>
      </w:r>
      <w:r w:rsidRPr="00AD7F1E">
        <w:rPr>
          <w:sz w:val="18"/>
          <w:szCs w:val="18"/>
        </w:rPr>
        <w:t>log);</w:t>
      </w:r>
    </w:p>
    <w:p w:rsidR="005A2BD5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  <w:t>private:</w:t>
      </w:r>
    </w:p>
    <w:p w:rsidR="005A2BD5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LogAppender *m_appenders[256];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int m_count;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};</w:t>
      </w:r>
    </w:p>
    <w:p w:rsidR="005A2BD5" w:rsidRDefault="005A2BD5" w:rsidP="004F22F7">
      <w:pPr>
        <w:outlineLvl w:val="0"/>
      </w:pPr>
      <w:r w:rsidRPr="00AD7F1E">
        <w:rPr>
          <w:rStyle w:val="Char"/>
        </w:rPr>
        <w:t>LogAppender</w:t>
      </w:r>
      <w:r>
        <w:t xml:space="preserve"> is declared as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class LogAppender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{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public: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</w:r>
      <w:r w:rsidRPr="00AD7F1E">
        <w:rPr>
          <w:sz w:val="18"/>
          <w:szCs w:val="18"/>
        </w:rPr>
        <w:tab/>
        <w:t xml:space="preserve">virtual void writeLog(cons </w:t>
      </w:r>
      <w:r>
        <w:rPr>
          <w:sz w:val="18"/>
          <w:szCs w:val="18"/>
        </w:rPr>
        <w:t>char *</w:t>
      </w:r>
      <w:r w:rsidRPr="00AD7F1E">
        <w:rPr>
          <w:sz w:val="18"/>
          <w:szCs w:val="18"/>
        </w:rPr>
        <w:t>log) = 0;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 w:rsidRPr="00AD7F1E">
        <w:rPr>
          <w:sz w:val="18"/>
          <w:szCs w:val="18"/>
        </w:rPr>
        <w:tab/>
        <w:t>};</w:t>
      </w:r>
    </w:p>
    <w:p w:rsidR="005A2BD5" w:rsidRDefault="005A2BD5" w:rsidP="004F22F7">
      <w:pPr>
        <w:outlineLvl w:val="0"/>
      </w:pPr>
      <w:r>
        <w:t>The log library is supposed to be used as the following example: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AD7F1E">
        <w:rPr>
          <w:sz w:val="18"/>
          <w:szCs w:val="18"/>
        </w:rPr>
        <w:t>Logger logger;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AD7F1E">
        <w:rPr>
          <w:sz w:val="18"/>
          <w:szCs w:val="18"/>
        </w:rPr>
        <w:t>logger.addAppender(new ConsoleAppender());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AD7F1E">
        <w:rPr>
          <w:sz w:val="18"/>
          <w:szCs w:val="18"/>
        </w:rPr>
        <w:t>logger.addAppender(new FileAppender());</w:t>
      </w:r>
    </w:p>
    <w:p w:rsidR="005A2BD5" w:rsidRPr="00AD7F1E" w:rsidRDefault="005A2BD5" w:rsidP="00EF17E8">
      <w:pPr>
        <w:pStyle w:val="a"/>
        <w:rPr>
          <w:sz w:val="18"/>
          <w:szCs w:val="18"/>
        </w:rPr>
      </w:pPr>
      <w:r>
        <w:rPr>
          <w:sz w:val="18"/>
          <w:szCs w:val="18"/>
        </w:rPr>
        <w:tab/>
      </w:r>
      <w:r w:rsidRPr="00AD7F1E">
        <w:rPr>
          <w:sz w:val="18"/>
          <w:szCs w:val="18"/>
        </w:rPr>
        <w:t>logger.write("Hello world.");</w:t>
      </w:r>
    </w:p>
    <w:p w:rsidR="005A2BD5" w:rsidRDefault="005A2BD5" w:rsidP="00EF17E8"/>
    <w:p w:rsidR="005A2BD5" w:rsidRDefault="005A2BD5" w:rsidP="004F22F7">
      <w:pPr>
        <w:outlineLvl w:val="0"/>
      </w:pPr>
      <w:r>
        <w:t>Please finish the log library:</w:t>
      </w:r>
    </w:p>
    <w:p w:rsidR="005A2BD5" w:rsidRDefault="005A2BD5" w:rsidP="00EF17E8">
      <w:r>
        <w:t xml:space="preserve">1. write the unimplemented methods of class </w:t>
      </w:r>
      <w:r w:rsidRPr="00726AAE">
        <w:rPr>
          <w:rStyle w:val="Char"/>
        </w:rPr>
        <w:t>Logger</w:t>
      </w:r>
      <w:r>
        <w:t>.</w:t>
      </w:r>
    </w:p>
    <w:p w:rsidR="005A2BD5" w:rsidRDefault="005A2BD5" w:rsidP="00EF17E8">
      <w:r>
        <w:t xml:space="preserve">2. write the declaration and implementation of class </w:t>
      </w:r>
      <w:r w:rsidRPr="00726AAE">
        <w:rPr>
          <w:rStyle w:val="Char"/>
        </w:rPr>
        <w:t>FileAppender</w:t>
      </w:r>
      <w:r>
        <w:t>.</w:t>
      </w:r>
    </w:p>
    <w:p w:rsidR="005A2BD5" w:rsidRDefault="005A2BD5" w:rsidP="00EF17E8">
      <w:r>
        <w:t xml:space="preserve">3. write the declaration and implementation of class </w:t>
      </w:r>
      <w:r w:rsidRPr="00726AAE">
        <w:rPr>
          <w:rStyle w:val="Char"/>
        </w:rPr>
        <w:t>ConsoleAppender</w:t>
      </w:r>
      <w:r>
        <w:t>.</w:t>
      </w:r>
    </w:p>
    <w:p w:rsidR="005A2BD5" w:rsidRPr="00C763B3" w:rsidRDefault="005A2BD5" w:rsidP="00EF17E8">
      <w:pPr>
        <w:rPr>
          <w:color w:val="FF0000"/>
        </w:rPr>
      </w:pPr>
      <w:r w:rsidRPr="00C763B3">
        <w:rPr>
          <w:color w:val="FF0000"/>
        </w:rPr>
        <w:t>[</w:t>
      </w:r>
      <w:r w:rsidRPr="00C763B3">
        <w:rPr>
          <w:rFonts w:hint="eastAsia"/>
          <w:color w:val="FF0000"/>
        </w:rPr>
        <w:t>答案</w:t>
      </w:r>
      <w:r w:rsidRPr="00C763B3">
        <w:rPr>
          <w:color w:val="FF0000"/>
        </w:rPr>
        <w:t>]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共</w:t>
      </w:r>
      <w:r>
        <w:rPr>
          <w:color w:val="FF0000"/>
        </w:rPr>
        <w:t>25</w:t>
      </w:r>
      <w:r>
        <w:rPr>
          <w:rFonts w:hint="eastAsia"/>
          <w:color w:val="FF0000"/>
        </w:rPr>
        <w:t>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第一题共</w:t>
      </w:r>
      <w:r>
        <w:rPr>
          <w:color w:val="FF0000"/>
        </w:rPr>
        <w:t>9</w:t>
      </w:r>
      <w:r>
        <w:rPr>
          <w:rFonts w:hint="eastAsia"/>
          <w:color w:val="FF0000"/>
        </w:rPr>
        <w:t>分，第二题第三题各</w:t>
      </w:r>
      <w:r>
        <w:rPr>
          <w:color w:val="FF0000"/>
        </w:rPr>
        <w:t>8</w:t>
      </w:r>
      <w:r>
        <w:rPr>
          <w:rFonts w:hint="eastAsia"/>
          <w:color w:val="FF0000"/>
        </w:rPr>
        <w:t>分</w:t>
      </w:r>
    </w:p>
    <w:p w:rsidR="005A2BD5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 xml:space="preserve">1. </w:t>
      </w:r>
    </w:p>
    <w:p w:rsidR="005A2BD5" w:rsidRPr="00C763B3" w:rsidRDefault="005A2BD5" w:rsidP="004F22F7">
      <w:pPr>
        <w:pStyle w:val="a"/>
        <w:outlineLvl w:val="0"/>
        <w:rPr>
          <w:rFonts w:ascii="Arial" w:hAnsi="Arial" w:cs="Arial"/>
          <w:b/>
          <w:color w:val="FF0000"/>
          <w:kern w:val="0"/>
          <w:sz w:val="24"/>
          <w:szCs w:val="24"/>
        </w:rPr>
      </w:pPr>
      <w:r>
        <w:rPr>
          <w:rFonts w:ascii="Arial" w:hAnsi="Arial" w:cs="Arial"/>
          <w:b/>
          <w:color w:val="FF0000"/>
          <w:kern w:val="0"/>
          <w:sz w:val="24"/>
          <w:szCs w:val="24"/>
        </w:rPr>
        <w:t>//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这个函数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5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void Logger::addAppender(LogAppender *appender)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//1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{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if(appender &amp;&amp; m_count &lt; 256)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 //1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{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m_appenders[m_count ++] = appender;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 //3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}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}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</w:p>
    <w:p w:rsidR="005A2BD5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>
        <w:rPr>
          <w:rFonts w:ascii="Arial" w:hAnsi="Arial" w:cs="Arial"/>
          <w:b/>
          <w:color w:val="FF0000"/>
          <w:kern w:val="0"/>
          <w:sz w:val="24"/>
          <w:szCs w:val="24"/>
        </w:rPr>
        <w:t>//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这个函数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4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 xml:space="preserve">void Logger::writeLog(const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char *</w:t>
      </w: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log)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// 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{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for(int i = 0; i &lt; m_count; i ++)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//1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{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m_appenders[i]-&gt;writeLog(log);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//2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}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}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</w:p>
    <w:p w:rsidR="005A2BD5" w:rsidRPr="00C763B3" w:rsidRDefault="005A2BD5" w:rsidP="00C5548C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 xml:space="preserve">2.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// 8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class FileAppender : public LogAppender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 //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继承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2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{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public: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ab/>
        <w:t>//public: 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C5548C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 xml:space="preserve">void writeLog(const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char *</w:t>
      </w: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log)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 //1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{</w:t>
      </w:r>
    </w:p>
    <w:p w:rsidR="005A2BD5" w:rsidRPr="00C763B3" w:rsidRDefault="005A2BD5" w:rsidP="004F22F7">
      <w:pPr>
        <w:pStyle w:val="a"/>
        <w:outlineLvl w:val="0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FileWriter::writeStringToFile(log);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//4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: 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静态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2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调用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2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}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};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 xml:space="preserve">3.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//8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C5548C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class ConsoleAppender : public LogAppender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 //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继承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2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{</w:t>
      </w:r>
    </w:p>
    <w:p w:rsidR="005A2BD5" w:rsidRPr="00C763B3" w:rsidRDefault="005A2BD5" w:rsidP="00C5548C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public: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          </w:t>
      </w:r>
      <w:r w:rsidRPr="00C5548C"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//public: 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 xml:space="preserve">void writeLog(const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char *</w:t>
      </w: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>log)</w:t>
      </w:r>
      <w:r w:rsidRPr="00C5548C"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//1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C763B3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{</w:t>
      </w:r>
    </w:p>
    <w:p w:rsidR="005A2BD5" w:rsidRPr="00C763B3" w:rsidRDefault="005A2BD5" w:rsidP="004F22F7">
      <w:pPr>
        <w:pStyle w:val="a"/>
        <w:outlineLvl w:val="0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  <w:t>ConsoleDisplayer::displayString(log);</w:t>
      </w:r>
      <w:r w:rsidRPr="00C5548C"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//4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: 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静态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2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调用</w:t>
      </w:r>
      <w:r>
        <w:rPr>
          <w:rFonts w:ascii="Arial" w:hAnsi="Arial" w:cs="Arial"/>
          <w:b/>
          <w:color w:val="FF0000"/>
          <w:kern w:val="0"/>
          <w:sz w:val="24"/>
          <w:szCs w:val="24"/>
        </w:rPr>
        <w:t>2</w:t>
      </w:r>
      <w:r>
        <w:rPr>
          <w:rFonts w:ascii="Arial" w:hAnsi="Arial" w:cs="Arial" w:hint="eastAsia"/>
          <w:b/>
          <w:color w:val="FF0000"/>
          <w:kern w:val="0"/>
          <w:sz w:val="24"/>
          <w:szCs w:val="24"/>
        </w:rPr>
        <w:t>分</w:t>
      </w:r>
    </w:p>
    <w:p w:rsidR="005A2BD5" w:rsidRPr="006E58B5" w:rsidRDefault="005A2BD5" w:rsidP="00EF17E8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C763B3">
        <w:rPr>
          <w:rFonts w:ascii="Arial" w:hAnsi="Arial" w:cs="Arial"/>
          <w:b/>
          <w:color w:val="FF0000"/>
          <w:kern w:val="0"/>
          <w:sz w:val="24"/>
          <w:szCs w:val="24"/>
        </w:rPr>
        <w:tab/>
      </w:r>
      <w:r w:rsidRPr="006E58B5">
        <w:rPr>
          <w:rFonts w:ascii="Arial" w:hAnsi="Arial" w:cs="Arial"/>
          <w:b/>
          <w:color w:val="FF0000"/>
          <w:kern w:val="0"/>
          <w:sz w:val="24"/>
          <w:szCs w:val="24"/>
        </w:rPr>
        <w:t>}</w:t>
      </w:r>
    </w:p>
    <w:p w:rsidR="005A2BD5" w:rsidRPr="006E58B5" w:rsidRDefault="005A2BD5" w:rsidP="00617CE1">
      <w:pPr>
        <w:pStyle w:val="a"/>
        <w:rPr>
          <w:rFonts w:ascii="Arial" w:hAnsi="Arial" w:cs="Arial"/>
          <w:b/>
          <w:color w:val="FF0000"/>
          <w:kern w:val="0"/>
          <w:sz w:val="24"/>
          <w:szCs w:val="24"/>
        </w:rPr>
      </w:pPr>
      <w:r w:rsidRPr="006E58B5">
        <w:rPr>
          <w:rFonts w:ascii="Arial" w:hAnsi="Arial" w:cs="Arial"/>
          <w:b/>
          <w:color w:val="FF0000"/>
          <w:kern w:val="0"/>
          <w:sz w:val="24"/>
          <w:szCs w:val="24"/>
        </w:rPr>
        <w:t>};</w:t>
      </w:r>
    </w:p>
    <w:sectPr w:rsidR="005A2BD5" w:rsidRPr="006E58B5" w:rsidSect="00C80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BD5" w:rsidRDefault="005A2BD5" w:rsidP="00E05B3D">
      <w:r>
        <w:separator/>
      </w:r>
    </w:p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/>
    <w:p w:rsidR="005A2BD5" w:rsidRDefault="005A2BD5"/>
    <w:p w:rsidR="005A2BD5" w:rsidRDefault="005A2BD5" w:rsidP="005B63FB"/>
  </w:endnote>
  <w:endnote w:type="continuationSeparator" w:id="0">
    <w:p w:rsidR="005A2BD5" w:rsidRDefault="005A2BD5" w:rsidP="00E05B3D">
      <w:r>
        <w:continuationSeparator/>
      </w:r>
    </w:p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/>
    <w:p w:rsidR="005A2BD5" w:rsidRDefault="005A2BD5"/>
    <w:p w:rsidR="005A2BD5" w:rsidRDefault="005A2BD5" w:rsidP="005B63F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D5" w:rsidRDefault="005A2B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D5" w:rsidRDefault="005A2BD5">
    <w:pPr>
      <w:pStyle w:val="Footer"/>
    </w:pPr>
    <w:fldSimple w:instr=" PAGE   \* MERGEFORMAT ">
      <w:r w:rsidRPr="006E58B5">
        <w:rPr>
          <w:noProof/>
          <w:lang w:val="zh-CN"/>
        </w:rPr>
        <w:t>14</w:t>
      </w:r>
    </w:fldSimple>
  </w:p>
  <w:p w:rsidR="005A2BD5" w:rsidRDefault="005A2BD5" w:rsidP="005B63F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D5" w:rsidRDefault="005A2B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BD5" w:rsidRDefault="005A2BD5" w:rsidP="00E05B3D">
      <w:r>
        <w:separator/>
      </w:r>
    </w:p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/>
    <w:p w:rsidR="005A2BD5" w:rsidRDefault="005A2BD5"/>
    <w:p w:rsidR="005A2BD5" w:rsidRDefault="005A2BD5" w:rsidP="005B63FB"/>
  </w:footnote>
  <w:footnote w:type="continuationSeparator" w:id="0">
    <w:p w:rsidR="005A2BD5" w:rsidRDefault="005A2BD5" w:rsidP="00E05B3D">
      <w:r>
        <w:continuationSeparator/>
      </w:r>
    </w:p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 w:rsidP="00E05B3D"/>
    <w:p w:rsidR="005A2BD5" w:rsidRDefault="005A2BD5"/>
    <w:p w:rsidR="005A2BD5" w:rsidRDefault="005A2BD5"/>
    <w:p w:rsidR="005A2BD5" w:rsidRDefault="005A2BD5" w:rsidP="005B63F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D5" w:rsidRDefault="005A2B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D5" w:rsidRDefault="005A2BD5" w:rsidP="00246AA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D5" w:rsidRDefault="005A2B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783"/>
    <w:multiLevelType w:val="hybridMultilevel"/>
    <w:tmpl w:val="65A6F8D8"/>
    <w:lvl w:ilvl="0" w:tplc="277E7484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44F42"/>
    <w:multiLevelType w:val="hybridMultilevel"/>
    <w:tmpl w:val="873EDD36"/>
    <w:lvl w:ilvl="0" w:tplc="CBA4E0E6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2B15B32"/>
    <w:multiLevelType w:val="hybridMultilevel"/>
    <w:tmpl w:val="A1C0E000"/>
    <w:lvl w:ilvl="0" w:tplc="277E7484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6185"/>
    <w:rsid w:val="00010C00"/>
    <w:rsid w:val="000111C5"/>
    <w:rsid w:val="00021FB6"/>
    <w:rsid w:val="0003300A"/>
    <w:rsid w:val="00056185"/>
    <w:rsid w:val="00061165"/>
    <w:rsid w:val="00085C14"/>
    <w:rsid w:val="000A2A54"/>
    <w:rsid w:val="00100B24"/>
    <w:rsid w:val="001135DD"/>
    <w:rsid w:val="0011456B"/>
    <w:rsid w:val="001459BB"/>
    <w:rsid w:val="0018131C"/>
    <w:rsid w:val="0018418D"/>
    <w:rsid w:val="00185A10"/>
    <w:rsid w:val="00186E63"/>
    <w:rsid w:val="001938BF"/>
    <w:rsid w:val="001A56A5"/>
    <w:rsid w:val="001C566B"/>
    <w:rsid w:val="001F33B7"/>
    <w:rsid w:val="00246AA9"/>
    <w:rsid w:val="00247B10"/>
    <w:rsid w:val="00247B78"/>
    <w:rsid w:val="00254338"/>
    <w:rsid w:val="00271C25"/>
    <w:rsid w:val="00291811"/>
    <w:rsid w:val="00361912"/>
    <w:rsid w:val="00385C0A"/>
    <w:rsid w:val="00390840"/>
    <w:rsid w:val="00397FA3"/>
    <w:rsid w:val="00417C28"/>
    <w:rsid w:val="00417D1E"/>
    <w:rsid w:val="0046049F"/>
    <w:rsid w:val="00467546"/>
    <w:rsid w:val="00492696"/>
    <w:rsid w:val="004A69D0"/>
    <w:rsid w:val="004C21D6"/>
    <w:rsid w:val="004E7DA3"/>
    <w:rsid w:val="004F22F7"/>
    <w:rsid w:val="00522F55"/>
    <w:rsid w:val="0054699A"/>
    <w:rsid w:val="00552C63"/>
    <w:rsid w:val="005A2BD5"/>
    <w:rsid w:val="005B63FB"/>
    <w:rsid w:val="005E0EEA"/>
    <w:rsid w:val="00602B31"/>
    <w:rsid w:val="006061E4"/>
    <w:rsid w:val="00612952"/>
    <w:rsid w:val="00617CE1"/>
    <w:rsid w:val="006328B1"/>
    <w:rsid w:val="00641A59"/>
    <w:rsid w:val="00646D15"/>
    <w:rsid w:val="006542A1"/>
    <w:rsid w:val="00663147"/>
    <w:rsid w:val="00670DE2"/>
    <w:rsid w:val="00676552"/>
    <w:rsid w:val="00677992"/>
    <w:rsid w:val="00696623"/>
    <w:rsid w:val="006E58B5"/>
    <w:rsid w:val="00726AAE"/>
    <w:rsid w:val="00736607"/>
    <w:rsid w:val="00743B0B"/>
    <w:rsid w:val="007A3534"/>
    <w:rsid w:val="007D445E"/>
    <w:rsid w:val="00810BEE"/>
    <w:rsid w:val="008258F7"/>
    <w:rsid w:val="00835EE7"/>
    <w:rsid w:val="00850472"/>
    <w:rsid w:val="00892A1C"/>
    <w:rsid w:val="008A44BB"/>
    <w:rsid w:val="008B1FFA"/>
    <w:rsid w:val="008D3A22"/>
    <w:rsid w:val="008E6FB0"/>
    <w:rsid w:val="00932FB0"/>
    <w:rsid w:val="00993B76"/>
    <w:rsid w:val="009A63C4"/>
    <w:rsid w:val="009F39DA"/>
    <w:rsid w:val="00A12F84"/>
    <w:rsid w:val="00A43A45"/>
    <w:rsid w:val="00A83DD7"/>
    <w:rsid w:val="00AA2734"/>
    <w:rsid w:val="00AA645B"/>
    <w:rsid w:val="00AD7F1E"/>
    <w:rsid w:val="00AE6A53"/>
    <w:rsid w:val="00B806BA"/>
    <w:rsid w:val="00B875DB"/>
    <w:rsid w:val="00B87654"/>
    <w:rsid w:val="00B93198"/>
    <w:rsid w:val="00BA7BA5"/>
    <w:rsid w:val="00BB6ED5"/>
    <w:rsid w:val="00BE70FA"/>
    <w:rsid w:val="00BF07A7"/>
    <w:rsid w:val="00C5548C"/>
    <w:rsid w:val="00C65196"/>
    <w:rsid w:val="00C66B0B"/>
    <w:rsid w:val="00C75915"/>
    <w:rsid w:val="00C763B3"/>
    <w:rsid w:val="00C8001E"/>
    <w:rsid w:val="00C83CF0"/>
    <w:rsid w:val="00C9331E"/>
    <w:rsid w:val="00C94962"/>
    <w:rsid w:val="00CB001E"/>
    <w:rsid w:val="00CC0902"/>
    <w:rsid w:val="00CD0741"/>
    <w:rsid w:val="00D215EE"/>
    <w:rsid w:val="00D32970"/>
    <w:rsid w:val="00D43394"/>
    <w:rsid w:val="00D90951"/>
    <w:rsid w:val="00E05B3D"/>
    <w:rsid w:val="00E173FF"/>
    <w:rsid w:val="00E27197"/>
    <w:rsid w:val="00ED41CF"/>
    <w:rsid w:val="00EF17E8"/>
    <w:rsid w:val="00F360B2"/>
    <w:rsid w:val="00FA2C4D"/>
    <w:rsid w:val="00FC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05B3D"/>
    <w:pPr>
      <w:widowControl w:val="0"/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</w:tabs>
      <w:autoSpaceDE w:val="0"/>
      <w:autoSpaceDN w:val="0"/>
      <w:adjustRightInd w:val="0"/>
      <w:ind w:rightChars="-317" w:right="-764"/>
    </w:pPr>
    <w:rPr>
      <w:rFonts w:ascii="Arial" w:hAnsi="Arial" w:cs="Arial"/>
      <w:b/>
      <w:color w:val="000000"/>
      <w:kern w:val="0"/>
      <w:sz w:val="24"/>
      <w:szCs w:val="24"/>
      <w:u w:color="00000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0111C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111C5"/>
    <w:rPr>
      <w:rFonts w:ascii="宋体" w:eastAsia="宋体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Header">
    <w:name w:val="header"/>
    <w:basedOn w:val="Normal"/>
    <w:link w:val="HeaderChar"/>
    <w:uiPriority w:val="99"/>
    <w:rsid w:val="0001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111C5"/>
    <w:rPr>
      <w:rFonts w:ascii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Footer">
    <w:name w:val="footer"/>
    <w:basedOn w:val="Normal"/>
    <w:link w:val="FooterChar"/>
    <w:uiPriority w:val="99"/>
    <w:rsid w:val="00011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111C5"/>
    <w:rPr>
      <w:rFonts w:ascii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86E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6E63"/>
    <w:rPr>
      <w:rFonts w:ascii="Arial" w:hAnsi="Arial" w:cs="Arial"/>
      <w:b/>
      <w:color w:val="000000"/>
      <w:kern w:val="0"/>
      <w:sz w:val="18"/>
      <w:szCs w:val="18"/>
      <w:u w:color="000000"/>
    </w:rPr>
  </w:style>
  <w:style w:type="paragraph" w:styleId="ListParagraph">
    <w:name w:val="List Paragraph"/>
    <w:basedOn w:val="Normal"/>
    <w:uiPriority w:val="99"/>
    <w:qFormat/>
    <w:rsid w:val="00B93198"/>
    <w:pPr>
      <w:ind w:firstLineChars="200" w:firstLine="420"/>
    </w:pPr>
  </w:style>
  <w:style w:type="paragraph" w:customStyle="1" w:styleId="a">
    <w:name w:val="代码"/>
    <w:basedOn w:val="Normal"/>
    <w:link w:val="Char"/>
    <w:uiPriority w:val="99"/>
    <w:rsid w:val="00EF17E8"/>
    <w:pPr>
      <w:tabs>
        <w:tab w:val="clear" w:pos="840"/>
        <w:tab w:val="clear" w:pos="1260"/>
        <w:tab w:val="clear" w:pos="1680"/>
        <w:tab w:val="clear" w:pos="2100"/>
        <w:tab w:val="clear" w:pos="2520"/>
        <w:tab w:val="clear" w:pos="2940"/>
        <w:tab w:val="clear" w:pos="3360"/>
        <w:tab w:val="clear" w:pos="3780"/>
        <w:tab w:val="clear" w:pos="4200"/>
        <w:tab w:val="clear" w:pos="4620"/>
        <w:tab w:val="clear" w:pos="5040"/>
        <w:tab w:val="clear" w:pos="5460"/>
        <w:tab w:val="clear" w:pos="5880"/>
        <w:tab w:val="clear" w:pos="6300"/>
        <w:tab w:val="clear" w:pos="6720"/>
        <w:tab w:val="clear" w:pos="7140"/>
        <w:tab w:val="clear" w:pos="7560"/>
        <w:tab w:val="clear" w:pos="7980"/>
      </w:tabs>
      <w:autoSpaceDE/>
      <w:autoSpaceDN/>
      <w:adjustRightInd/>
      <w:ind w:rightChars="0" w:right="0"/>
      <w:jc w:val="both"/>
    </w:pPr>
    <w:rPr>
      <w:rFonts w:ascii="Courier New" w:hAnsi="Courier New" w:cs="Courier New"/>
      <w:b w:val="0"/>
      <w:color w:val="auto"/>
      <w:kern w:val="2"/>
      <w:sz w:val="21"/>
      <w:szCs w:val="22"/>
    </w:rPr>
  </w:style>
  <w:style w:type="character" w:customStyle="1" w:styleId="Char">
    <w:name w:val="代码 Char"/>
    <w:basedOn w:val="DefaultParagraphFont"/>
    <w:link w:val="a"/>
    <w:uiPriority w:val="99"/>
    <w:locked/>
    <w:rsid w:val="00EF17E8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14</Pages>
  <Words>1497</Words>
  <Characters>8533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浙江大学2010–2011学年春夏学期</dc:title>
  <dc:subject/>
  <dc:creator>Administrator</dc:creator>
  <cp:keywords/>
  <dc:description/>
  <cp:lastModifiedBy>微软用户</cp:lastModifiedBy>
  <cp:revision>5</cp:revision>
  <cp:lastPrinted>2011-06-27T08:19:00Z</cp:lastPrinted>
  <dcterms:created xsi:type="dcterms:W3CDTF">2012-06-25T03:56:00Z</dcterms:created>
  <dcterms:modified xsi:type="dcterms:W3CDTF">2012-06-25T03:59:00Z</dcterms:modified>
</cp:coreProperties>
</file>